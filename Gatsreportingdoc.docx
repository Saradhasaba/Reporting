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87F46" w14:textId="7C742C05" w:rsidR="00747E17" w:rsidRPr="00355A9B" w:rsidRDefault="007B3D9E" w:rsidP="0045637F">
      <w:pPr>
        <w:spacing w:line="276" w:lineRule="auto"/>
        <w:ind w:left="-142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D08E86B" wp14:editId="7C445845">
                <wp:simplePos x="0" y="0"/>
                <wp:positionH relativeFrom="page">
                  <wp:posOffset>3439795</wp:posOffset>
                </wp:positionH>
                <wp:positionV relativeFrom="page">
                  <wp:posOffset>667385</wp:posOffset>
                </wp:positionV>
                <wp:extent cx="2797175" cy="3207385"/>
                <wp:effectExtent l="0" t="0" r="3175" b="0"/>
                <wp:wrapNone/>
                <wp:docPr id="83" name="Rechteck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7175" cy="320738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16E42F33" w14:textId="77777777" w:rsidR="00D53470" w:rsidRDefault="00D53470">
                            <w:pPr>
                              <w:spacing w:before="240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eck 35" o:spid="_x0000_s1026" style="position:absolute;left:0;text-align:left;margin-left:270.85pt;margin-top:52.55pt;width:220.25pt;height:252.55pt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" fillcolor="#1f497d" stroked="f" strokeweight="2pt">
                <v:path arrowok="t"/>
                <v:textbox inset="14.4pt,14.4pt,14.4pt,28.8pt">
                  <w:txbxContent>
                    <w:p w14:paraId="16E42F33" w14:textId="77777777" w:rsidR="00D53470" w:rsidRDefault="00D53470">
                      <w:pPr>
                        <w:spacing w:before="240"/>
                        <w:jc w:val="center"/>
                        <w:rPr>
                          <w:color w:val="FFFFFF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93D46">
        <w:rPr>
          <w:rFonts w:ascii="Times New Roman" w:hAnsi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E0613C7" wp14:editId="2A31AC03">
                <wp:simplePos x="0" y="0"/>
                <wp:positionH relativeFrom="page">
                  <wp:posOffset>3326765</wp:posOffset>
                </wp:positionH>
                <wp:positionV relativeFrom="page">
                  <wp:posOffset>523240</wp:posOffset>
                </wp:positionV>
                <wp:extent cx="3023870" cy="7890510"/>
                <wp:effectExtent l="0" t="0" r="24130" b="15240"/>
                <wp:wrapNone/>
                <wp:docPr id="27" name="Rechteck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3870" cy="78905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5875" cap="flat" cmpd="sng" algn="ctr">
                          <a:solidFill>
                            <a:srgbClr val="EEECE1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rect w14:anchorId="0622EBBA" id="Rechteck 36" o:spid="_x0000_s1026" style="position:absolute;margin-left:261.95pt;margin-top:41.2pt;width:238.1pt;height:621.3pt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" fillcolor="window" strokecolor="#948a54" strokeweight="1.25pt">
                <v:path arrowok="t"/>
                <w10:wrap anchorx="page" anchory="page"/>
              </v:rect>
            </w:pict>
          </mc:Fallback>
        </mc:AlternateContent>
      </w:r>
      <w:r w:rsidR="00353406" w:rsidRPr="00355A9B">
        <w:rPr>
          <w:rFonts w:ascii="Times New Roman" w:hAnsi="Times New Roman"/>
          <w:noProof/>
          <w:szCs w:val="24"/>
          <w:lang w:eastAsia="en-IN"/>
        </w:rPr>
        <w:drawing>
          <wp:inline distT="0" distB="0" distL="0" distR="0" wp14:anchorId="4EA0A616" wp14:editId="04108046">
            <wp:extent cx="2725420" cy="1224915"/>
            <wp:effectExtent l="0" t="0" r="0" b="0"/>
            <wp:docPr id="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3D46">
        <w:rPr>
          <w:rFonts w:ascii="Times New Roman" w:hAnsi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0815AE96" wp14:editId="560CB08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79945" cy="10157460"/>
                <wp:effectExtent l="0" t="0" r="0" b="0"/>
                <wp:wrapNone/>
                <wp:docPr id="10" name="Rechteck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9945" cy="101574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EECE1">
                                <a:tint val="80000"/>
                                <a:satMod val="300000"/>
                              </a:srgbClr>
                            </a:gs>
                            <a:gs pos="100000">
                              <a:srgbClr val="EEECE1">
                                <a:shade val="30000"/>
                                <a:satMod val="20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769CD1B" w14:textId="77777777" w:rsidR="00D53470" w:rsidRDefault="00D53470"/>
                          <w:p w14:paraId="20EE488C" w14:textId="77777777" w:rsidR="00D53470" w:rsidRDefault="00D53470"/>
                          <w:p w14:paraId="7061DE20" w14:textId="77777777" w:rsidR="00D53470" w:rsidRDefault="00D53470"/>
                          <w:p w14:paraId="75936576" w14:textId="77777777" w:rsidR="00D53470" w:rsidRDefault="00D53470"/>
                          <w:p w14:paraId="32A8592D" w14:textId="77777777" w:rsidR="00D53470" w:rsidRDefault="00D53470"/>
                          <w:p w14:paraId="7F71F02E" w14:textId="77777777" w:rsidR="00D53470" w:rsidRDefault="00D53470"/>
                          <w:p w14:paraId="511816F0" w14:textId="77777777" w:rsidR="00D53470" w:rsidRDefault="00D53470"/>
                          <w:p w14:paraId="2434C357" w14:textId="77777777" w:rsidR="00D53470" w:rsidRDefault="00D53470"/>
                          <w:p w14:paraId="1736A564" w14:textId="77777777" w:rsidR="00D53470" w:rsidRDefault="00D53470"/>
                          <w:p w14:paraId="2673BD6E" w14:textId="77777777" w:rsidR="00D53470" w:rsidRDefault="00D53470"/>
                          <w:p w14:paraId="4136DF1B" w14:textId="77777777" w:rsidR="00D53470" w:rsidRDefault="00D53470"/>
                          <w:p w14:paraId="7119E6D9" w14:textId="77777777" w:rsidR="00D53470" w:rsidRDefault="00D53470"/>
                          <w:p w14:paraId="09B9FD16" w14:textId="77777777" w:rsidR="00D53470" w:rsidRDefault="00D53470"/>
                          <w:p w14:paraId="3F2ED7FC" w14:textId="77777777" w:rsidR="00D53470" w:rsidRDefault="00D53470"/>
                          <w:p w14:paraId="0320B1B9" w14:textId="77777777" w:rsidR="00D53470" w:rsidRDefault="00D53470"/>
                          <w:p w14:paraId="184EAB26" w14:textId="77777777" w:rsidR="00D53470" w:rsidRDefault="00D53470"/>
                          <w:p w14:paraId="1D089957" w14:textId="77777777" w:rsidR="00D53470" w:rsidRDefault="00D53470"/>
                          <w:p w14:paraId="6DEF627D" w14:textId="77777777" w:rsidR="00D53470" w:rsidRDefault="00D53470"/>
                          <w:p w14:paraId="13A244FB" w14:textId="77777777" w:rsidR="00D53470" w:rsidRDefault="00D53470"/>
                          <w:p w14:paraId="533D167E" w14:textId="77777777" w:rsidR="00D53470" w:rsidRDefault="00D53470"/>
                          <w:p w14:paraId="6994BA49" w14:textId="77777777" w:rsidR="00D53470" w:rsidRDefault="00D53470"/>
                          <w:p w14:paraId="09BB6C8C" w14:textId="77777777" w:rsidR="00D53470" w:rsidRDefault="00D53470"/>
                          <w:p w14:paraId="763FEB28" w14:textId="77777777" w:rsidR="00D53470" w:rsidRDefault="00D53470"/>
                          <w:p w14:paraId="0D2D557F" w14:textId="77777777" w:rsidR="00D53470" w:rsidRDefault="00D53470"/>
                          <w:p w14:paraId="1F359546" w14:textId="77777777" w:rsidR="00D53470" w:rsidRDefault="00D53470"/>
                          <w:p w14:paraId="65AC5161" w14:textId="77777777" w:rsidR="00D53470" w:rsidRDefault="00D53470"/>
                          <w:p w14:paraId="1EBAE3DC" w14:textId="77777777" w:rsidR="00D53470" w:rsidRDefault="00D53470"/>
                          <w:p w14:paraId="02C43ECD" w14:textId="77777777" w:rsidR="00D53470" w:rsidRDefault="00D53470"/>
                          <w:p w14:paraId="3DA9E3B6" w14:textId="77777777" w:rsidR="00D53470" w:rsidRDefault="00D53470"/>
                          <w:p w14:paraId="3991A186" w14:textId="77777777" w:rsidR="00D53470" w:rsidRDefault="00D53470"/>
                          <w:p w14:paraId="22EE6B72" w14:textId="77777777" w:rsidR="00D53470" w:rsidRDefault="00D53470"/>
                          <w:p w14:paraId="2F9CBF1E" w14:textId="77777777" w:rsidR="00D53470" w:rsidRDefault="00D53470"/>
                          <w:p w14:paraId="2B5CBF69" w14:textId="77777777" w:rsidR="00D53470" w:rsidRDefault="00D53470"/>
                          <w:p w14:paraId="2027ECFF" w14:textId="77777777" w:rsidR="00D53470" w:rsidRDefault="00D53470"/>
                          <w:p w14:paraId="36BBC1E9" w14:textId="77777777" w:rsidR="00D53470" w:rsidRDefault="00D53470"/>
                          <w:p w14:paraId="5C0AE83A" w14:textId="77777777" w:rsidR="00D53470" w:rsidRDefault="00D53470"/>
                          <w:p w14:paraId="297BD815" w14:textId="77777777" w:rsidR="00D53470" w:rsidRDefault="00D53470"/>
                          <w:p w14:paraId="0F1D5D65" w14:textId="77777777" w:rsidR="00D53470" w:rsidRDefault="00D53470"/>
                          <w:p w14:paraId="7494B545" w14:textId="77777777" w:rsidR="00D53470" w:rsidRDefault="00D53470"/>
                          <w:p w14:paraId="07FB0025" w14:textId="77777777" w:rsidR="00D53470" w:rsidRDefault="00D53470"/>
                          <w:p w14:paraId="43414A75" w14:textId="77777777" w:rsidR="00D53470" w:rsidRDefault="00D53470"/>
                          <w:p w14:paraId="3AD23B21" w14:textId="77777777" w:rsidR="00D53470" w:rsidRDefault="00D53470"/>
                          <w:p w14:paraId="2E33258D" w14:textId="77777777" w:rsidR="00D53470" w:rsidRDefault="00D53470"/>
                          <w:p w14:paraId="7B344D6A" w14:textId="77777777" w:rsidR="00D53470" w:rsidRDefault="00D53470"/>
                          <w:p w14:paraId="208AC862" w14:textId="77777777" w:rsidR="00D53470" w:rsidRDefault="00D53470"/>
                          <w:p w14:paraId="0736083C" w14:textId="77777777" w:rsidR="00D53470" w:rsidRDefault="00D53470"/>
                          <w:p w14:paraId="3EE694DA" w14:textId="77777777" w:rsidR="00D53470" w:rsidRDefault="00D53470"/>
                          <w:p w14:paraId="2EE94BBC" w14:textId="77777777" w:rsidR="00D53470" w:rsidRDefault="00D53470"/>
                          <w:p w14:paraId="470B2B49" w14:textId="77777777" w:rsidR="00D53470" w:rsidRDefault="00D53470"/>
                          <w:p w14:paraId="12886E02" w14:textId="77777777" w:rsidR="00D53470" w:rsidRDefault="00D53470"/>
                          <w:p w14:paraId="16F0F814" w14:textId="77777777" w:rsidR="00D53470" w:rsidRDefault="00D53470"/>
                          <w:p w14:paraId="3569D755" w14:textId="77777777" w:rsidR="00D53470" w:rsidRDefault="00D53470"/>
                          <w:p w14:paraId="387696F8" w14:textId="77777777" w:rsidR="00D53470" w:rsidRDefault="00D53470"/>
                          <w:p w14:paraId="388A7FB0" w14:textId="77777777" w:rsidR="00D53470" w:rsidRDefault="00D53470"/>
                          <w:p w14:paraId="34514360" w14:textId="77777777" w:rsidR="00D53470" w:rsidRDefault="00D53470"/>
                          <w:p w14:paraId="2C929BCF" w14:textId="77777777" w:rsidR="00D53470" w:rsidRDefault="00D53470"/>
                          <w:p w14:paraId="0F701730" w14:textId="77777777" w:rsidR="00D53470" w:rsidRDefault="00D53470"/>
                          <w:p w14:paraId="5A364EBF" w14:textId="77777777" w:rsidR="00D53470" w:rsidRDefault="00D53470"/>
                          <w:p w14:paraId="7077EC12" w14:textId="77777777" w:rsidR="00D53470" w:rsidRDefault="00D53470"/>
                          <w:p w14:paraId="43A863F4" w14:textId="77777777" w:rsidR="00D53470" w:rsidRDefault="00D53470"/>
                          <w:p w14:paraId="2E0F5365" w14:textId="77777777" w:rsidR="00D53470" w:rsidRDefault="00D53470"/>
                          <w:p w14:paraId="1CFF15AC" w14:textId="77777777" w:rsidR="00D53470" w:rsidRDefault="00D53470"/>
                          <w:p w14:paraId="00EF2202" w14:textId="77777777" w:rsidR="00D53470" w:rsidRDefault="00D53470"/>
                          <w:p w14:paraId="70F854E1" w14:textId="77777777" w:rsidR="00D53470" w:rsidRDefault="00D53470"/>
                          <w:p w14:paraId="01DD37C0" w14:textId="77777777" w:rsidR="00D53470" w:rsidRDefault="00D53470"/>
                          <w:p w14:paraId="1EB07115" w14:textId="77777777" w:rsidR="00D53470" w:rsidRDefault="00D53470"/>
                          <w:p w14:paraId="71EEEC2C" w14:textId="77777777" w:rsidR="00D53470" w:rsidRDefault="00D53470"/>
                          <w:p w14:paraId="75E75801" w14:textId="77777777" w:rsidR="00D53470" w:rsidRDefault="00D53470"/>
                          <w:p w14:paraId="472820AA" w14:textId="77777777" w:rsidR="00D53470" w:rsidRDefault="00D53470"/>
                          <w:p w14:paraId="6979EECD" w14:textId="77777777" w:rsidR="00D53470" w:rsidRDefault="00D53470"/>
                          <w:p w14:paraId="05CB0E89" w14:textId="77777777" w:rsidR="00D53470" w:rsidRDefault="00D53470"/>
                          <w:p w14:paraId="59F94C00" w14:textId="77777777" w:rsidR="00D53470" w:rsidRDefault="00D53470"/>
                          <w:p w14:paraId="4BE5789C" w14:textId="77777777" w:rsidR="00D53470" w:rsidRDefault="00D53470"/>
                          <w:p w14:paraId="3D50E5FE" w14:textId="77777777" w:rsidR="00D53470" w:rsidRDefault="00D53470"/>
                          <w:p w14:paraId="63941BA3" w14:textId="77777777" w:rsidR="00D53470" w:rsidRDefault="00D53470"/>
                          <w:p w14:paraId="43F5184D" w14:textId="77777777" w:rsidR="00D53470" w:rsidRDefault="00D53470"/>
                          <w:p w14:paraId="2CB224E1" w14:textId="77777777" w:rsidR="00D53470" w:rsidRDefault="00D53470"/>
                          <w:p w14:paraId="493D9C96" w14:textId="77777777" w:rsidR="00D53470" w:rsidRDefault="00D53470"/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id="Rechteck 34" o:spid="_x0000_s1027" style="position:absolute;left:0;text-align:left;margin-left:0;margin-top:0;width:565.35pt;height:799.8pt;z-index:-25167462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" fillcolor="#fcf7dd" stroked="f" strokeweight="2pt">
                <v:fill color2="#8f8c7f" rotate="t" focusposition=".5,.5" focussize="" focus="100%" type="gradientRadial"/>
                <v:path arrowok="t"/>
                <v:textbox inset="21.6pt,,21.6pt">
                  <w:txbxContent>
                    <w:p w14:paraId="2769CD1B" w14:textId="77777777" w:rsidR="00D53470" w:rsidRDefault="00D53470"/>
                    <w:p w14:paraId="20EE488C" w14:textId="77777777" w:rsidR="00D53470" w:rsidRDefault="00D53470"/>
                    <w:p w14:paraId="7061DE20" w14:textId="77777777" w:rsidR="00D53470" w:rsidRDefault="00D53470"/>
                    <w:p w14:paraId="75936576" w14:textId="77777777" w:rsidR="00D53470" w:rsidRDefault="00D53470"/>
                    <w:p w14:paraId="32A8592D" w14:textId="77777777" w:rsidR="00D53470" w:rsidRDefault="00D53470"/>
                    <w:p w14:paraId="7F71F02E" w14:textId="77777777" w:rsidR="00D53470" w:rsidRDefault="00D53470"/>
                    <w:p w14:paraId="511816F0" w14:textId="77777777" w:rsidR="00D53470" w:rsidRDefault="00D53470"/>
                    <w:p w14:paraId="2434C357" w14:textId="77777777" w:rsidR="00D53470" w:rsidRDefault="00D53470"/>
                    <w:p w14:paraId="1736A564" w14:textId="77777777" w:rsidR="00D53470" w:rsidRDefault="00D53470"/>
                    <w:p w14:paraId="2673BD6E" w14:textId="77777777" w:rsidR="00D53470" w:rsidRDefault="00D53470"/>
                    <w:p w14:paraId="4136DF1B" w14:textId="77777777" w:rsidR="00D53470" w:rsidRDefault="00D53470"/>
                    <w:p w14:paraId="7119E6D9" w14:textId="77777777" w:rsidR="00D53470" w:rsidRDefault="00D53470"/>
                    <w:p w14:paraId="09B9FD16" w14:textId="77777777" w:rsidR="00D53470" w:rsidRDefault="00D53470"/>
                    <w:p w14:paraId="3F2ED7FC" w14:textId="77777777" w:rsidR="00D53470" w:rsidRDefault="00D53470"/>
                    <w:p w14:paraId="0320B1B9" w14:textId="77777777" w:rsidR="00D53470" w:rsidRDefault="00D53470"/>
                    <w:p w14:paraId="184EAB26" w14:textId="77777777" w:rsidR="00D53470" w:rsidRDefault="00D53470"/>
                    <w:p w14:paraId="1D089957" w14:textId="77777777" w:rsidR="00D53470" w:rsidRDefault="00D53470"/>
                    <w:p w14:paraId="6DEF627D" w14:textId="77777777" w:rsidR="00D53470" w:rsidRDefault="00D53470"/>
                    <w:p w14:paraId="13A244FB" w14:textId="77777777" w:rsidR="00D53470" w:rsidRDefault="00D53470"/>
                    <w:p w14:paraId="533D167E" w14:textId="77777777" w:rsidR="00D53470" w:rsidRDefault="00D53470"/>
                    <w:p w14:paraId="6994BA49" w14:textId="77777777" w:rsidR="00D53470" w:rsidRDefault="00D53470"/>
                    <w:p w14:paraId="09BB6C8C" w14:textId="77777777" w:rsidR="00D53470" w:rsidRDefault="00D53470"/>
                    <w:p w14:paraId="763FEB28" w14:textId="77777777" w:rsidR="00D53470" w:rsidRDefault="00D53470"/>
                    <w:p w14:paraId="0D2D557F" w14:textId="77777777" w:rsidR="00D53470" w:rsidRDefault="00D53470"/>
                    <w:p w14:paraId="1F359546" w14:textId="77777777" w:rsidR="00D53470" w:rsidRDefault="00D53470"/>
                    <w:p w14:paraId="65AC5161" w14:textId="77777777" w:rsidR="00D53470" w:rsidRDefault="00D53470"/>
                    <w:p w14:paraId="1EBAE3DC" w14:textId="77777777" w:rsidR="00D53470" w:rsidRDefault="00D53470"/>
                    <w:p w14:paraId="02C43ECD" w14:textId="77777777" w:rsidR="00D53470" w:rsidRDefault="00D53470"/>
                    <w:p w14:paraId="3DA9E3B6" w14:textId="77777777" w:rsidR="00D53470" w:rsidRDefault="00D53470"/>
                    <w:p w14:paraId="3991A186" w14:textId="77777777" w:rsidR="00D53470" w:rsidRDefault="00D53470"/>
                    <w:p w14:paraId="22EE6B72" w14:textId="77777777" w:rsidR="00D53470" w:rsidRDefault="00D53470"/>
                    <w:p w14:paraId="2F9CBF1E" w14:textId="77777777" w:rsidR="00D53470" w:rsidRDefault="00D53470"/>
                    <w:p w14:paraId="2B5CBF69" w14:textId="77777777" w:rsidR="00D53470" w:rsidRDefault="00D53470"/>
                    <w:p w14:paraId="2027ECFF" w14:textId="77777777" w:rsidR="00D53470" w:rsidRDefault="00D53470"/>
                    <w:p w14:paraId="36BBC1E9" w14:textId="77777777" w:rsidR="00D53470" w:rsidRDefault="00D53470"/>
                    <w:p w14:paraId="5C0AE83A" w14:textId="77777777" w:rsidR="00D53470" w:rsidRDefault="00D53470"/>
                    <w:p w14:paraId="297BD815" w14:textId="77777777" w:rsidR="00D53470" w:rsidRDefault="00D53470"/>
                    <w:p w14:paraId="0F1D5D65" w14:textId="77777777" w:rsidR="00D53470" w:rsidRDefault="00D53470"/>
                    <w:p w14:paraId="7494B545" w14:textId="77777777" w:rsidR="00D53470" w:rsidRDefault="00D53470"/>
                    <w:p w14:paraId="07FB0025" w14:textId="77777777" w:rsidR="00D53470" w:rsidRDefault="00D53470"/>
                    <w:p w14:paraId="43414A75" w14:textId="77777777" w:rsidR="00D53470" w:rsidRDefault="00D53470"/>
                    <w:p w14:paraId="3AD23B21" w14:textId="77777777" w:rsidR="00D53470" w:rsidRDefault="00D53470"/>
                    <w:p w14:paraId="2E33258D" w14:textId="77777777" w:rsidR="00D53470" w:rsidRDefault="00D53470"/>
                    <w:p w14:paraId="7B344D6A" w14:textId="77777777" w:rsidR="00D53470" w:rsidRDefault="00D53470"/>
                    <w:p w14:paraId="208AC862" w14:textId="77777777" w:rsidR="00D53470" w:rsidRDefault="00D53470"/>
                    <w:p w14:paraId="0736083C" w14:textId="77777777" w:rsidR="00D53470" w:rsidRDefault="00D53470"/>
                    <w:p w14:paraId="3EE694DA" w14:textId="77777777" w:rsidR="00D53470" w:rsidRDefault="00D53470"/>
                    <w:p w14:paraId="2EE94BBC" w14:textId="77777777" w:rsidR="00D53470" w:rsidRDefault="00D53470"/>
                    <w:p w14:paraId="470B2B49" w14:textId="77777777" w:rsidR="00D53470" w:rsidRDefault="00D53470"/>
                    <w:p w14:paraId="12886E02" w14:textId="77777777" w:rsidR="00D53470" w:rsidRDefault="00D53470"/>
                    <w:p w14:paraId="16F0F814" w14:textId="77777777" w:rsidR="00D53470" w:rsidRDefault="00D53470"/>
                    <w:p w14:paraId="3569D755" w14:textId="77777777" w:rsidR="00D53470" w:rsidRDefault="00D53470"/>
                    <w:p w14:paraId="387696F8" w14:textId="77777777" w:rsidR="00D53470" w:rsidRDefault="00D53470"/>
                    <w:p w14:paraId="388A7FB0" w14:textId="77777777" w:rsidR="00D53470" w:rsidRDefault="00D53470"/>
                    <w:p w14:paraId="34514360" w14:textId="77777777" w:rsidR="00D53470" w:rsidRDefault="00D53470"/>
                    <w:p w14:paraId="2C929BCF" w14:textId="77777777" w:rsidR="00D53470" w:rsidRDefault="00D53470"/>
                    <w:p w14:paraId="0F701730" w14:textId="77777777" w:rsidR="00D53470" w:rsidRDefault="00D53470"/>
                    <w:p w14:paraId="5A364EBF" w14:textId="77777777" w:rsidR="00D53470" w:rsidRDefault="00D53470"/>
                    <w:p w14:paraId="7077EC12" w14:textId="77777777" w:rsidR="00D53470" w:rsidRDefault="00D53470"/>
                    <w:p w14:paraId="43A863F4" w14:textId="77777777" w:rsidR="00D53470" w:rsidRDefault="00D53470"/>
                    <w:p w14:paraId="2E0F5365" w14:textId="77777777" w:rsidR="00D53470" w:rsidRDefault="00D53470"/>
                    <w:p w14:paraId="1CFF15AC" w14:textId="77777777" w:rsidR="00D53470" w:rsidRDefault="00D53470"/>
                    <w:p w14:paraId="00EF2202" w14:textId="77777777" w:rsidR="00D53470" w:rsidRDefault="00D53470"/>
                    <w:p w14:paraId="70F854E1" w14:textId="77777777" w:rsidR="00D53470" w:rsidRDefault="00D53470"/>
                    <w:p w14:paraId="01DD37C0" w14:textId="77777777" w:rsidR="00D53470" w:rsidRDefault="00D53470"/>
                    <w:p w14:paraId="1EB07115" w14:textId="77777777" w:rsidR="00D53470" w:rsidRDefault="00D53470"/>
                    <w:p w14:paraId="71EEEC2C" w14:textId="77777777" w:rsidR="00D53470" w:rsidRDefault="00D53470"/>
                    <w:p w14:paraId="75E75801" w14:textId="77777777" w:rsidR="00D53470" w:rsidRDefault="00D53470"/>
                    <w:p w14:paraId="472820AA" w14:textId="77777777" w:rsidR="00D53470" w:rsidRDefault="00D53470"/>
                    <w:p w14:paraId="6979EECD" w14:textId="77777777" w:rsidR="00D53470" w:rsidRDefault="00D53470"/>
                    <w:p w14:paraId="05CB0E89" w14:textId="77777777" w:rsidR="00D53470" w:rsidRDefault="00D53470"/>
                    <w:p w14:paraId="59F94C00" w14:textId="77777777" w:rsidR="00D53470" w:rsidRDefault="00D53470"/>
                    <w:p w14:paraId="4BE5789C" w14:textId="77777777" w:rsidR="00D53470" w:rsidRDefault="00D53470"/>
                    <w:p w14:paraId="3D50E5FE" w14:textId="77777777" w:rsidR="00D53470" w:rsidRDefault="00D53470"/>
                    <w:p w14:paraId="63941BA3" w14:textId="77777777" w:rsidR="00D53470" w:rsidRDefault="00D53470"/>
                    <w:p w14:paraId="43F5184D" w14:textId="77777777" w:rsidR="00D53470" w:rsidRDefault="00D53470"/>
                    <w:p w14:paraId="2CB224E1" w14:textId="77777777" w:rsidR="00D53470" w:rsidRDefault="00D53470"/>
                    <w:p w14:paraId="493D9C96" w14:textId="77777777" w:rsidR="00D53470" w:rsidRDefault="00D53470"/>
                  </w:txbxContent>
                </v:textbox>
                <w10:wrap anchorx="page" anchory="page"/>
              </v:rect>
            </w:pict>
          </mc:Fallback>
        </mc:AlternateContent>
      </w:r>
      <w:r w:rsidR="00D93D46">
        <w:rPr>
          <w:rFonts w:ascii="Times New Roman" w:hAnsi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7BCFFAA" wp14:editId="28A901B0">
                <wp:simplePos x="0" y="0"/>
                <wp:positionH relativeFrom="page">
                  <wp:posOffset>3439795</wp:posOffset>
                </wp:positionH>
                <wp:positionV relativeFrom="page">
                  <wp:posOffset>7377430</wp:posOffset>
                </wp:positionV>
                <wp:extent cx="2797175" cy="118745"/>
                <wp:effectExtent l="0" t="0" r="3175" b="0"/>
                <wp:wrapNone/>
                <wp:docPr id="81" name="Rechteck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7175" cy="11874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rect w14:anchorId="17310947" id="Rechteck 37" o:spid="_x0000_s1026" style="position:absolute;margin-left:270.85pt;margin-top:580.9pt;width:220.25pt;height:9.35pt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" fillcolor="#4f81bd" stroked="f" strokeweight="2pt">
                <w10:wrap anchorx="page" anchory="page"/>
              </v:rect>
            </w:pict>
          </mc:Fallback>
        </mc:AlternateContent>
      </w:r>
    </w:p>
    <w:p w14:paraId="55978B93" w14:textId="77777777" w:rsidR="00B6334D" w:rsidRPr="00355A9B" w:rsidRDefault="00B6334D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31D27CDD" w14:textId="77777777" w:rsidR="00AE4B30" w:rsidRPr="00355A9B" w:rsidRDefault="00AE4B30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730D0ACA" w14:textId="77777777" w:rsidR="00AE4B30" w:rsidRPr="00355A9B" w:rsidRDefault="00AE4B30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5663E5C9" w14:textId="77777777" w:rsidR="00AE4B30" w:rsidRPr="00355A9B" w:rsidRDefault="00AE4B30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51733A58" w14:textId="77777777" w:rsidR="00AE4B30" w:rsidRPr="00355A9B" w:rsidRDefault="00AE4B30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4C921224" w14:textId="77777777" w:rsidR="00AE4B30" w:rsidRPr="00355A9B" w:rsidRDefault="00AE4B30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1ACED68F" w14:textId="3C03F0A4" w:rsidR="00AE4B30" w:rsidRPr="00355A9B" w:rsidRDefault="00AE4B30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0C09D982" w14:textId="5A78EFB4" w:rsidR="00AE4B30" w:rsidRPr="00355A9B" w:rsidRDefault="00AE4B30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70EA147C" w14:textId="3DC013C4" w:rsidR="00AE4B30" w:rsidRPr="00355A9B" w:rsidRDefault="00AE4B30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5F20C518" w14:textId="0CC317BB" w:rsidR="00AE4B30" w:rsidRPr="00355A9B" w:rsidRDefault="00AA2FCF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6B28A30" wp14:editId="361214E2">
                <wp:simplePos x="0" y="0"/>
                <wp:positionH relativeFrom="page">
                  <wp:posOffset>3438525</wp:posOffset>
                </wp:positionH>
                <wp:positionV relativeFrom="page">
                  <wp:posOffset>4248149</wp:posOffset>
                </wp:positionV>
                <wp:extent cx="2795905" cy="2714625"/>
                <wp:effectExtent l="0" t="0" r="0" b="9525"/>
                <wp:wrapSquare wrapText="bothSides"/>
                <wp:docPr id="22" name="Textfeld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5905" cy="271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0A0F7" w14:textId="77777777" w:rsidR="00D53470" w:rsidRDefault="00D53470" w:rsidP="00D46F9E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b/>
                                <w:color w:val="17365D" w:themeColor="text2" w:themeShade="BF"/>
                                <w:sz w:val="48"/>
                                <w:szCs w:val="48"/>
                                <w:shd w:val="clear" w:color="auto" w:fill="FFFFFF"/>
                              </w:rPr>
                            </w:pPr>
                          </w:p>
                          <w:p w14:paraId="310D0FB7" w14:textId="6DE3369C" w:rsidR="00D53470" w:rsidRDefault="00E8472E" w:rsidP="00FD792F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b/>
                                <w:color w:val="17365D" w:themeColor="text2" w:themeShade="BF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17365D" w:themeColor="text2" w:themeShade="BF"/>
                                <w:sz w:val="48"/>
                                <w:szCs w:val="48"/>
                                <w:shd w:val="clear" w:color="auto" w:fill="FFFFFF"/>
                              </w:rPr>
                              <w:t xml:space="preserve">Reporting Tool </w:t>
                            </w:r>
                            <w:r w:rsidR="00EF198B">
                              <w:rPr>
                                <w:rFonts w:ascii="Cambria" w:hAnsi="Cambria"/>
                                <w:b/>
                                <w:color w:val="17365D" w:themeColor="text2" w:themeShade="BF"/>
                                <w:sz w:val="48"/>
                                <w:szCs w:val="48"/>
                                <w:shd w:val="clear" w:color="auto" w:fill="FFFFFF"/>
                              </w:rPr>
                              <w:t>Manual</w:t>
                            </w:r>
                          </w:p>
                          <w:p w14:paraId="30C41F84" w14:textId="4D629223" w:rsidR="00D53470" w:rsidRDefault="00D53470" w:rsidP="00FD792F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b/>
                                <w:color w:val="17365D" w:themeColor="text2" w:themeShade="BF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</w:p>
                          <w:p w14:paraId="6EF9E28B" w14:textId="77777777" w:rsidR="00D53470" w:rsidRPr="00AB2E5C" w:rsidRDefault="00D53470" w:rsidP="00286713">
                            <w:pPr>
                              <w:spacing w:line="360" w:lineRule="auto"/>
                              <w:ind w:left="1276"/>
                              <w:rPr>
                                <w:rFonts w:ascii="Cambria" w:hAnsi="Cambria"/>
                                <w:b/>
                                <w:color w:val="17365D" w:themeColor="text2" w:themeShade="BF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28" type="#_x0000_t202" style="position:absolute;left:0;text-align:left;margin-left:270.75pt;margin-top:334.5pt;width:220.15pt;height:213.75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66wvA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" filled="f" stroked="f" strokeweight=".5pt">
                <v:textbox>
                  <w:txbxContent>
                    <w:p w14:paraId="5D20A0F7" w14:textId="77777777" w:rsidR="00D53470" w:rsidRDefault="00D53470" w:rsidP="00D46F9E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b/>
                          <w:color w:val="17365D" w:themeColor="text2" w:themeShade="BF"/>
                          <w:sz w:val="48"/>
                          <w:szCs w:val="48"/>
                          <w:shd w:val="clear" w:color="auto" w:fill="FFFFFF"/>
                        </w:rPr>
                      </w:pPr>
                    </w:p>
                    <w:p w14:paraId="310D0FB7" w14:textId="6DE3369C" w:rsidR="00D53470" w:rsidRDefault="00E8472E" w:rsidP="00FD792F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b/>
                          <w:color w:val="17365D" w:themeColor="text2" w:themeShade="BF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Cambria" w:hAnsi="Cambria"/>
                          <w:b/>
                          <w:color w:val="17365D" w:themeColor="text2" w:themeShade="BF"/>
                          <w:sz w:val="48"/>
                          <w:szCs w:val="48"/>
                          <w:shd w:val="clear" w:color="auto" w:fill="FFFFFF"/>
                        </w:rPr>
                        <w:t xml:space="preserve">Reporting Tool </w:t>
                      </w:r>
                      <w:r w:rsidR="00EF198B">
                        <w:rPr>
                          <w:rFonts w:ascii="Cambria" w:hAnsi="Cambria"/>
                          <w:b/>
                          <w:color w:val="17365D" w:themeColor="text2" w:themeShade="BF"/>
                          <w:sz w:val="48"/>
                          <w:szCs w:val="48"/>
                          <w:shd w:val="clear" w:color="auto" w:fill="FFFFFF"/>
                        </w:rPr>
                        <w:t>Manual</w:t>
                      </w:r>
                    </w:p>
                    <w:p w14:paraId="30C41F84" w14:textId="4D629223" w:rsidR="00D53470" w:rsidRDefault="00D53470" w:rsidP="00FD792F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b/>
                          <w:color w:val="17365D" w:themeColor="text2" w:themeShade="BF"/>
                          <w:sz w:val="36"/>
                          <w:szCs w:val="36"/>
                          <w:shd w:val="clear" w:color="auto" w:fill="FFFFFF"/>
                        </w:rPr>
                      </w:pPr>
                    </w:p>
                    <w:p w14:paraId="6EF9E28B" w14:textId="77777777" w:rsidR="00D53470" w:rsidRPr="00AB2E5C" w:rsidRDefault="00D53470" w:rsidP="00286713">
                      <w:pPr>
                        <w:spacing w:line="360" w:lineRule="auto"/>
                        <w:ind w:left="1276"/>
                        <w:rPr>
                          <w:rFonts w:ascii="Cambria" w:hAnsi="Cambria"/>
                          <w:b/>
                          <w:color w:val="17365D" w:themeColor="text2" w:themeShade="BF"/>
                          <w:sz w:val="3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073600DD" w14:textId="77777777" w:rsidR="00AE4B30" w:rsidRPr="00355A9B" w:rsidRDefault="00AE4B30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3DCBDB47" w14:textId="77777777" w:rsidR="00AE4B30" w:rsidRPr="00355A9B" w:rsidRDefault="00AE4B30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50A80716" w14:textId="77777777" w:rsidR="00AE4B30" w:rsidRPr="00355A9B" w:rsidRDefault="00AE4B30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5924BE18" w14:textId="77777777" w:rsidR="00AE4B30" w:rsidRPr="00355A9B" w:rsidRDefault="00AE4B30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719D7628" w14:textId="77777777" w:rsidR="00AE4B30" w:rsidRPr="00355A9B" w:rsidRDefault="00AE4B30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40CADBC3" w14:textId="77777777" w:rsidR="00AE4B30" w:rsidRPr="00355A9B" w:rsidRDefault="00AE4B30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415D8BCD" w14:textId="77777777" w:rsidR="00AE4B30" w:rsidRPr="00355A9B" w:rsidRDefault="00AE4B30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3CC907A5" w14:textId="77777777" w:rsidR="00AE4B30" w:rsidRPr="00355A9B" w:rsidRDefault="00AE4B30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07372C6C" w14:textId="77777777" w:rsidR="00AE4B30" w:rsidRPr="00355A9B" w:rsidRDefault="00AE4B30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6AAFD8CA" w14:textId="77777777" w:rsidR="00AE4B30" w:rsidRPr="00355A9B" w:rsidRDefault="00AE4B30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771CA801" w14:textId="77777777" w:rsidR="00AE4B30" w:rsidRPr="00355A9B" w:rsidRDefault="00D93D46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4A15CA3" wp14:editId="1D6BC32A">
                <wp:simplePos x="0" y="0"/>
                <wp:positionH relativeFrom="page">
                  <wp:posOffset>3441700</wp:posOffset>
                </wp:positionH>
                <wp:positionV relativeFrom="page">
                  <wp:posOffset>6961505</wp:posOffset>
                </wp:positionV>
                <wp:extent cx="2721610" cy="361950"/>
                <wp:effectExtent l="0" t="0" r="0" b="0"/>
                <wp:wrapSquare wrapText="bothSides"/>
                <wp:docPr id="80" name="Textfeld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161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496C7" w14:textId="7EB6BD9C" w:rsidR="00D53470" w:rsidRPr="00590CE4" w:rsidRDefault="00E40FBE">
                            <w:pPr>
                              <w:pStyle w:val="MediumGrid21"/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  <w:sz w:val="24"/>
                              </w:rPr>
                              <w:t xml:space="preserve">Saradha R </w:t>
                            </w:r>
                            <w:r w:rsidR="00D53470"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  <w:sz w:val="24"/>
                              </w:rPr>
                              <w:t xml:space="preserve">        </w:t>
                            </w:r>
                            <w:r w:rsidR="00E8472E"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  <w:sz w:val="24"/>
                              </w:rPr>
                              <w:t xml:space="preserve">               02.03</w:t>
                            </w:r>
                            <w:r w:rsidR="00D53470"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  <w:sz w:val="24"/>
                              </w:rPr>
                              <w:t>.20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  <w:sz w:val="24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3" o:spid="_x0000_s1029" type="#_x0000_t202" style="position:absolute;left:0;text-align:left;margin-left:271pt;margin-top:548.15pt;width:214.3pt;height:28.5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" filled="f" stroked="f" strokeweight=".5pt">
                <v:textbox>
                  <w:txbxContent>
                    <w:p w14:paraId="6FA496C7" w14:textId="7EB6BD9C" w:rsidR="00D53470" w:rsidRPr="00590CE4" w:rsidRDefault="00E40FBE">
                      <w:pPr>
                        <w:pStyle w:val="MediumGrid21"/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4"/>
                        </w:rPr>
                        <w:t xml:space="preserve">Saradha R </w:t>
                      </w:r>
                      <w:r w:rsidR="00D53470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4"/>
                        </w:rPr>
                        <w:t xml:space="preserve">        </w:t>
                      </w:r>
                      <w:r w:rsidR="00E8472E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4"/>
                        </w:rPr>
                        <w:t xml:space="preserve">               02.03</w:t>
                      </w:r>
                      <w:r w:rsidR="00D53470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4"/>
                        </w:rPr>
                        <w:t>.20</w:t>
                      </w:r>
                      <w:r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4"/>
                        </w:rPr>
                        <w:t>21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1661A69" w14:textId="77777777" w:rsidR="00AE4B30" w:rsidRPr="00355A9B" w:rsidRDefault="00AE4B30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65100549" w14:textId="77777777" w:rsidR="00AE4B30" w:rsidRPr="00355A9B" w:rsidRDefault="00AE4B30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32A7A4E0" w14:textId="77777777" w:rsidR="00AE4B30" w:rsidRPr="00355A9B" w:rsidRDefault="00AE4B30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646CF9AB" w14:textId="77777777" w:rsidR="00AE4B30" w:rsidRPr="00355A9B" w:rsidRDefault="00AE4B30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43B2FC39" w14:textId="77777777" w:rsidR="00AE4B30" w:rsidRPr="00355A9B" w:rsidRDefault="00AE4B30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4482EE26" w14:textId="77777777" w:rsidR="00AE4B30" w:rsidRPr="00355A9B" w:rsidRDefault="00AE4B30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6DF700AB" w14:textId="77777777" w:rsidR="00AE4B30" w:rsidRPr="00355A9B" w:rsidRDefault="00AE4B30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10F73057" w14:textId="77777777" w:rsidR="009E2D5C" w:rsidRPr="00355A9B" w:rsidRDefault="009E2D5C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760644C1" w14:textId="77777777" w:rsidR="009E2D5C" w:rsidRPr="00355A9B" w:rsidRDefault="009E2D5C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6988A76E" w14:textId="77777777" w:rsidR="009E2D5C" w:rsidRPr="00355A9B" w:rsidRDefault="009E2D5C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3A8C28F6" w14:textId="77777777" w:rsidR="009E2D5C" w:rsidRPr="00355A9B" w:rsidRDefault="009E2D5C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tbl>
      <w:tblPr>
        <w:tblpPr w:leftFromText="180" w:rightFromText="180" w:vertAnchor="text" w:horzAnchor="margin" w:tblpY="268"/>
        <w:tblW w:w="49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3"/>
        <w:gridCol w:w="3009"/>
        <w:gridCol w:w="2415"/>
        <w:gridCol w:w="3148"/>
      </w:tblGrid>
      <w:tr w:rsidR="00445319" w:rsidRPr="00355A9B" w14:paraId="3FFD9002" w14:textId="77777777" w:rsidTr="006E6B48">
        <w:trPr>
          <w:trHeight w:val="528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0C44D4" w14:textId="77777777" w:rsidR="00445319" w:rsidRPr="00355A9B" w:rsidRDefault="00445319" w:rsidP="0045637F">
            <w:pPr>
              <w:pStyle w:val="tabletxt"/>
              <w:spacing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355A9B">
              <w:rPr>
                <w:rFonts w:cs="Times New Roman"/>
                <w:b/>
                <w:bCs/>
                <w:sz w:val="24"/>
                <w:szCs w:val="24"/>
              </w:rPr>
              <w:t>Version #</w:t>
            </w:r>
          </w:p>
        </w:tc>
        <w:tc>
          <w:tcPr>
            <w:tcW w:w="1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48544A" w14:textId="797B90B8" w:rsidR="00445319" w:rsidRPr="00355A9B" w:rsidRDefault="00345665" w:rsidP="0045637F">
            <w:pPr>
              <w:pStyle w:val="tabletxt"/>
              <w:spacing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Created</w:t>
            </w:r>
            <w:r w:rsidR="00027DEA">
              <w:rPr>
                <w:rFonts w:cs="Times New Roman"/>
                <w:b/>
                <w:bCs/>
                <w:sz w:val="24"/>
                <w:szCs w:val="24"/>
              </w:rPr>
              <w:t xml:space="preserve"> By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D65ED7" w14:textId="77777777" w:rsidR="00445319" w:rsidRPr="00355A9B" w:rsidRDefault="00445319" w:rsidP="0045637F">
            <w:pPr>
              <w:pStyle w:val="tabletxt"/>
              <w:spacing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355A9B">
              <w:rPr>
                <w:rFonts w:cs="Times New Roman"/>
                <w:b/>
                <w:bCs/>
                <w:sz w:val="24"/>
                <w:szCs w:val="24"/>
              </w:rPr>
              <w:t>Revision</w:t>
            </w:r>
          </w:p>
          <w:p w14:paraId="100154A5" w14:textId="77777777" w:rsidR="00445319" w:rsidRPr="00355A9B" w:rsidRDefault="00445319" w:rsidP="0045637F">
            <w:pPr>
              <w:pStyle w:val="tabletxt"/>
              <w:spacing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355A9B">
              <w:rPr>
                <w:rFonts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18FF0E" w14:textId="77777777" w:rsidR="00445319" w:rsidRPr="00355A9B" w:rsidRDefault="00445319" w:rsidP="0045637F">
            <w:pPr>
              <w:pStyle w:val="tabletxt"/>
              <w:spacing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355A9B">
              <w:rPr>
                <w:rFonts w:cs="Times New Roman"/>
                <w:b/>
                <w:bCs/>
                <w:sz w:val="24"/>
                <w:szCs w:val="24"/>
              </w:rPr>
              <w:t>Reason</w:t>
            </w:r>
          </w:p>
        </w:tc>
      </w:tr>
      <w:tr w:rsidR="00445319" w:rsidRPr="00355A9B" w14:paraId="6E4DFB96" w14:textId="77777777" w:rsidTr="005F4B58">
        <w:trPr>
          <w:trHeight w:val="280"/>
        </w:trPr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60FC" w14:textId="77777777" w:rsidR="00445319" w:rsidRPr="00355A9B" w:rsidRDefault="00445319" w:rsidP="0045637F">
            <w:pPr>
              <w:pStyle w:val="Tabletext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55A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78F98" w14:textId="2746663C" w:rsidR="00445319" w:rsidRPr="00355A9B" w:rsidRDefault="00246577" w:rsidP="0045637F">
            <w:pPr>
              <w:pStyle w:val="Tabletext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Saradha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R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915C" w14:textId="6EC5D42E" w:rsidR="00445319" w:rsidRPr="00355A9B" w:rsidRDefault="003D33C6" w:rsidP="00246577">
            <w:pPr>
              <w:pStyle w:val="Tabletext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02-03</w:t>
            </w:r>
            <w:r w:rsidR="0065508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-20</w:t>
            </w:r>
            <w:r w:rsidR="0024657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59C7" w14:textId="784DF75D" w:rsidR="00445319" w:rsidRPr="00355A9B" w:rsidRDefault="00BC1CAA" w:rsidP="0045637F">
            <w:pPr>
              <w:pStyle w:val="Tabletext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Creation of Document</w:t>
            </w:r>
          </w:p>
        </w:tc>
      </w:tr>
    </w:tbl>
    <w:p w14:paraId="4B968C04" w14:textId="77777777" w:rsidR="009E2D5C" w:rsidRDefault="009E2D5C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69864EB1" w14:textId="77777777" w:rsidR="001F16E0" w:rsidRDefault="001F16E0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1BF3567B" w14:textId="77777777" w:rsidR="00BE7FC5" w:rsidRDefault="00BE7FC5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6149663A" w14:textId="77777777" w:rsidR="00BE7FC5" w:rsidRDefault="00BE7FC5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57E3AC17" w14:textId="77777777" w:rsidR="00BE7FC5" w:rsidRDefault="00BE7FC5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544DD335" w14:textId="77777777" w:rsidR="00BE7FC5" w:rsidRDefault="00BE7FC5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48AC84D3" w14:textId="77777777" w:rsidR="00BE7FC5" w:rsidRDefault="00BE7FC5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1D707410" w14:textId="77777777" w:rsidR="00BE7FC5" w:rsidRDefault="00BE7FC5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7E214261" w14:textId="77777777" w:rsidR="00BE7FC5" w:rsidRDefault="00BE7FC5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5CFC88C2" w14:textId="77777777" w:rsidR="00BE7FC5" w:rsidRDefault="00BE7FC5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5F176EB0" w14:textId="77777777" w:rsidR="00BE7FC5" w:rsidRDefault="00BE7FC5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20FE4B94" w14:textId="77777777" w:rsidR="00BE7FC5" w:rsidRDefault="00BE7FC5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56A626FC" w14:textId="77777777" w:rsidR="00BE7FC5" w:rsidRDefault="00BE7FC5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3F32708E" w14:textId="77777777" w:rsidR="00BE7FC5" w:rsidRDefault="00BE7FC5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0D14DDB7" w14:textId="77777777" w:rsidR="00BE7FC5" w:rsidRDefault="00BE7FC5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748A7F0F" w14:textId="77777777" w:rsidR="00BE7FC5" w:rsidRDefault="00BE7FC5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00394A87" w14:textId="77777777" w:rsidR="00BE7FC5" w:rsidRDefault="00BE7FC5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30ECDC0F" w14:textId="77777777" w:rsidR="00BE7FC5" w:rsidRDefault="00BE7FC5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09C2FC14" w14:textId="77777777" w:rsidR="00BE7FC5" w:rsidRDefault="00BE7FC5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184D37DA" w14:textId="77777777" w:rsidR="00BE7FC5" w:rsidRDefault="00BE7FC5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65645C97" w14:textId="77777777" w:rsidR="00BE7FC5" w:rsidRDefault="00BE7FC5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5641081D" w14:textId="77777777" w:rsidR="00BE7FC5" w:rsidRDefault="00BE7FC5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17E112A9" w14:textId="77777777" w:rsidR="00BE7FC5" w:rsidRDefault="00BE7FC5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309593DE" w14:textId="77777777" w:rsidR="00BE7FC5" w:rsidRDefault="00BE7FC5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75568782" w14:textId="77777777" w:rsidR="00BE7FC5" w:rsidRDefault="00BE7FC5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13997A98" w14:textId="77777777" w:rsidR="00BE7FC5" w:rsidRDefault="00BE7FC5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0200D025" w14:textId="77777777" w:rsidR="00BE7FC5" w:rsidRDefault="00BE7FC5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743DD462" w14:textId="77777777" w:rsidR="00BE7FC5" w:rsidRDefault="00BE7FC5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0309B59C" w14:textId="77777777" w:rsidR="00BE7FC5" w:rsidRDefault="00BE7FC5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sdt>
      <w:sdtPr>
        <w:rPr>
          <w:rFonts w:ascii="Calibri" w:eastAsia="Calibri" w:hAnsi="Calibri"/>
          <w:b w:val="0"/>
          <w:bCs w:val="0"/>
          <w:color w:val="auto"/>
          <w:sz w:val="24"/>
          <w:szCs w:val="22"/>
          <w:lang w:val="en-IN" w:eastAsia="de-DE"/>
        </w:rPr>
        <w:id w:val="9610860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41D815" w14:textId="54F9AA69" w:rsidR="00BE7FC5" w:rsidRDefault="00BE7FC5" w:rsidP="0045637F">
          <w:pPr>
            <w:pStyle w:val="TOCHeading"/>
            <w:jc w:val="both"/>
          </w:pPr>
          <w:r>
            <w:t>Contents</w:t>
          </w:r>
        </w:p>
        <w:p w14:paraId="01CB0353" w14:textId="41103AF7" w:rsidR="005455BF" w:rsidRDefault="00BE7FC5">
          <w:pPr>
            <w:pStyle w:val="TOC1"/>
            <w:tabs>
              <w:tab w:val="right" w:leader="dot" w:pos="9685"/>
            </w:tabs>
            <w:rPr>
              <w:rFonts w:asciiTheme="minorHAnsi" w:eastAsiaTheme="minorEastAsia" w:hAnsiTheme="minorHAnsi" w:cstheme="minorBidi"/>
              <w:noProof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590191" w:history="1">
            <w:r w:rsidR="00874CE4">
              <w:rPr>
                <w:rStyle w:val="Hyperlink"/>
                <w:noProof/>
                <w:lang w:val="en-US"/>
              </w:rPr>
              <w:t>1.</w:t>
            </w:r>
            <w:r w:rsidR="005455BF" w:rsidRPr="00FC044C">
              <w:rPr>
                <w:rStyle w:val="Hyperlink"/>
                <w:noProof/>
                <w:lang w:val="en-US"/>
              </w:rPr>
              <w:t xml:space="preserve"> Introduction</w:t>
            </w:r>
            <w:r w:rsidR="005455BF">
              <w:rPr>
                <w:noProof/>
                <w:webHidden/>
              </w:rPr>
              <w:tab/>
            </w:r>
            <w:r w:rsidR="005455BF">
              <w:rPr>
                <w:noProof/>
                <w:webHidden/>
              </w:rPr>
              <w:fldChar w:fldCharType="begin"/>
            </w:r>
            <w:r w:rsidR="005455BF">
              <w:rPr>
                <w:noProof/>
                <w:webHidden/>
              </w:rPr>
              <w:instrText xml:space="preserve"> PAGEREF _Toc23590191 \h </w:instrText>
            </w:r>
            <w:r w:rsidR="005455BF">
              <w:rPr>
                <w:noProof/>
                <w:webHidden/>
              </w:rPr>
            </w:r>
            <w:r w:rsidR="005455BF">
              <w:rPr>
                <w:noProof/>
                <w:webHidden/>
              </w:rPr>
              <w:fldChar w:fldCharType="separate"/>
            </w:r>
            <w:r w:rsidR="00592C73">
              <w:rPr>
                <w:noProof/>
                <w:webHidden/>
              </w:rPr>
              <w:t>2</w:t>
            </w:r>
            <w:r w:rsidR="005455BF">
              <w:rPr>
                <w:noProof/>
                <w:webHidden/>
              </w:rPr>
              <w:fldChar w:fldCharType="end"/>
            </w:r>
          </w:hyperlink>
        </w:p>
        <w:p w14:paraId="644B2F9D" w14:textId="3784D3BC" w:rsidR="005455BF" w:rsidRDefault="00445968">
          <w:pPr>
            <w:pStyle w:val="TOC1"/>
            <w:tabs>
              <w:tab w:val="right" w:leader="dot" w:pos="9685"/>
            </w:tabs>
            <w:rPr>
              <w:noProof/>
            </w:rPr>
          </w:pPr>
          <w:hyperlink w:anchor="_Toc23590192" w:history="1">
            <w:r w:rsidR="00874CE4">
              <w:rPr>
                <w:rStyle w:val="Hyperlink"/>
                <w:noProof/>
                <w:lang w:val="en-US"/>
              </w:rPr>
              <w:t>2.</w:t>
            </w:r>
            <w:r w:rsidR="005455BF" w:rsidRPr="00FC044C">
              <w:rPr>
                <w:rStyle w:val="Hyperlink"/>
                <w:noProof/>
                <w:lang w:val="en-US"/>
              </w:rPr>
              <w:t xml:space="preserve"> </w:t>
            </w:r>
            <w:r w:rsidR="00B30B1C">
              <w:rPr>
                <w:rStyle w:val="Hyperlink"/>
                <w:noProof/>
                <w:lang w:val="en-US"/>
              </w:rPr>
              <w:t>Request Load Generation</w:t>
            </w:r>
            <w:r w:rsidR="005455BF">
              <w:rPr>
                <w:noProof/>
                <w:webHidden/>
              </w:rPr>
              <w:tab/>
            </w:r>
            <w:r w:rsidR="005455BF">
              <w:rPr>
                <w:noProof/>
                <w:webHidden/>
              </w:rPr>
              <w:fldChar w:fldCharType="begin"/>
            </w:r>
            <w:r w:rsidR="005455BF">
              <w:rPr>
                <w:noProof/>
                <w:webHidden/>
              </w:rPr>
              <w:instrText xml:space="preserve"> PAGEREF _Toc23590192 \h </w:instrText>
            </w:r>
            <w:r w:rsidR="005455BF">
              <w:rPr>
                <w:noProof/>
                <w:webHidden/>
              </w:rPr>
            </w:r>
            <w:r w:rsidR="005455BF">
              <w:rPr>
                <w:noProof/>
                <w:webHidden/>
              </w:rPr>
              <w:fldChar w:fldCharType="separate"/>
            </w:r>
            <w:r w:rsidR="00592C73">
              <w:rPr>
                <w:noProof/>
                <w:webHidden/>
              </w:rPr>
              <w:t>3</w:t>
            </w:r>
            <w:r w:rsidR="005455BF">
              <w:rPr>
                <w:noProof/>
                <w:webHidden/>
              </w:rPr>
              <w:fldChar w:fldCharType="end"/>
            </w:r>
          </w:hyperlink>
        </w:p>
        <w:p w14:paraId="3DFBEF97" w14:textId="62EDFCA5" w:rsidR="00A31A14" w:rsidRPr="00A31A14" w:rsidRDefault="00A31A14" w:rsidP="00A31A14">
          <w:r>
            <w:t xml:space="preserve">3. </w:t>
          </w:r>
          <w:r w:rsidR="00B30B1C">
            <w:t>Deleting Generation Data</w:t>
          </w:r>
          <w:r>
            <w:t>……………………………………………………………………………</w:t>
          </w:r>
          <w:r w:rsidR="00406771">
            <w:t>…..</w:t>
          </w:r>
          <w:r>
            <w:t>………………………….8</w:t>
          </w:r>
        </w:p>
        <w:p w14:paraId="680B7C43" w14:textId="46480BCE" w:rsidR="00BE7FC5" w:rsidRDefault="00BE7FC5" w:rsidP="0045637F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88CB69" w14:textId="77777777" w:rsidR="00BE7FC5" w:rsidRDefault="00BE7FC5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4409C9E3" w14:textId="77777777" w:rsidR="004F30D4" w:rsidRDefault="004F30D4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4692E6FA" w14:textId="77777777" w:rsidR="004F30D4" w:rsidRDefault="004F30D4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0CB3D2AD" w14:textId="77777777" w:rsidR="004F30D4" w:rsidRDefault="004F30D4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69A5DFC2" w14:textId="77777777" w:rsidR="004F30D4" w:rsidRDefault="004F30D4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1B85F610" w14:textId="77777777" w:rsidR="004F30D4" w:rsidRDefault="004F30D4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7D3D7C74" w14:textId="77777777" w:rsidR="004F30D4" w:rsidRDefault="004F30D4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3ADC7AA2" w14:textId="77777777" w:rsidR="004F30D4" w:rsidRDefault="004F30D4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37596282" w14:textId="77777777" w:rsidR="004F30D4" w:rsidRDefault="004F30D4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7B24DDE7" w14:textId="77777777" w:rsidR="004F30D4" w:rsidRDefault="004F30D4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5061EE76" w14:textId="77777777" w:rsidR="004F30D4" w:rsidRDefault="004F30D4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58061555" w14:textId="77777777" w:rsidR="004F30D4" w:rsidRDefault="004F30D4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7C6D505E" w14:textId="77777777" w:rsidR="004F30D4" w:rsidRDefault="004F30D4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08B114F9" w14:textId="77777777" w:rsidR="004F30D4" w:rsidRDefault="004F30D4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0C7E3A73" w14:textId="77777777" w:rsidR="004F30D4" w:rsidRDefault="004F30D4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619504C6" w14:textId="77777777" w:rsidR="004F30D4" w:rsidRDefault="004F30D4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2CE50635" w14:textId="77777777" w:rsidR="004F30D4" w:rsidRDefault="004F30D4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692BF6C5" w14:textId="77777777" w:rsidR="004F30D4" w:rsidRDefault="004F30D4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56A6C366" w14:textId="77777777" w:rsidR="004F30D4" w:rsidRDefault="004F30D4" w:rsidP="0045637F">
      <w:pPr>
        <w:spacing w:after="0" w:line="276" w:lineRule="auto"/>
        <w:jc w:val="both"/>
        <w:rPr>
          <w:rFonts w:ascii="Times New Roman" w:hAnsi="Times New Roman"/>
          <w:szCs w:val="24"/>
        </w:rPr>
      </w:pPr>
    </w:p>
    <w:p w14:paraId="668547AD" w14:textId="18752F1D" w:rsidR="00A90274" w:rsidRDefault="00A90274" w:rsidP="0045637F">
      <w:pPr>
        <w:jc w:val="both"/>
      </w:pPr>
    </w:p>
    <w:p w14:paraId="5DE8FA56" w14:textId="77777777" w:rsidR="004905CF" w:rsidRDefault="004905CF" w:rsidP="0045637F">
      <w:pPr>
        <w:jc w:val="both"/>
      </w:pPr>
    </w:p>
    <w:p w14:paraId="71DB5653" w14:textId="77777777" w:rsidR="002B2F62" w:rsidRDefault="002B2F62" w:rsidP="0045637F">
      <w:pPr>
        <w:jc w:val="both"/>
      </w:pPr>
    </w:p>
    <w:p w14:paraId="36061DBE" w14:textId="77777777" w:rsidR="002B2F62" w:rsidRPr="004905CF" w:rsidRDefault="002B2F62" w:rsidP="0045637F">
      <w:pPr>
        <w:jc w:val="both"/>
      </w:pPr>
    </w:p>
    <w:p w14:paraId="25612C4D" w14:textId="782BB547" w:rsidR="00345665" w:rsidRDefault="00345665" w:rsidP="0045637F">
      <w:pPr>
        <w:pStyle w:val="ListParagraph"/>
        <w:spacing w:line="360" w:lineRule="auto"/>
        <w:ind w:left="284"/>
        <w:jc w:val="both"/>
        <w:rPr>
          <w:noProof/>
          <w:lang w:val="en-US"/>
        </w:rPr>
      </w:pPr>
    </w:p>
    <w:p w14:paraId="1084583A" w14:textId="77777777" w:rsidR="00704D87" w:rsidRDefault="00704D87" w:rsidP="0045637F">
      <w:pPr>
        <w:pStyle w:val="ListParagraph"/>
        <w:spacing w:line="360" w:lineRule="auto"/>
        <w:ind w:left="284"/>
        <w:jc w:val="both"/>
        <w:rPr>
          <w:noProof/>
          <w:lang w:val="en-US"/>
        </w:rPr>
      </w:pPr>
    </w:p>
    <w:p w14:paraId="186DE51C" w14:textId="77777777" w:rsidR="00592C73" w:rsidRDefault="00592C73" w:rsidP="0045637F">
      <w:pPr>
        <w:pStyle w:val="ListParagraph"/>
        <w:spacing w:line="360" w:lineRule="auto"/>
        <w:ind w:left="284"/>
        <w:jc w:val="both"/>
        <w:rPr>
          <w:noProof/>
          <w:lang w:val="en-US"/>
        </w:rPr>
      </w:pPr>
    </w:p>
    <w:p w14:paraId="4AFB1C0B" w14:textId="77777777" w:rsidR="00592C73" w:rsidRDefault="00592C73" w:rsidP="0045637F">
      <w:pPr>
        <w:pStyle w:val="ListParagraph"/>
        <w:spacing w:line="360" w:lineRule="auto"/>
        <w:ind w:left="284"/>
        <w:jc w:val="both"/>
        <w:rPr>
          <w:noProof/>
          <w:lang w:val="en-US"/>
        </w:rPr>
      </w:pPr>
    </w:p>
    <w:p w14:paraId="3FD66692" w14:textId="1C917D32" w:rsidR="004C29C0" w:rsidRDefault="008B4626" w:rsidP="00C42D03">
      <w:pPr>
        <w:pStyle w:val="Heading1"/>
        <w:numPr>
          <w:ilvl w:val="0"/>
          <w:numId w:val="9"/>
        </w:numPr>
        <w:jc w:val="both"/>
        <w:rPr>
          <w:noProof/>
          <w:lang w:val="en-US"/>
        </w:rPr>
      </w:pPr>
      <w:bookmarkStart w:id="0" w:name="_Toc23590191"/>
      <w:r>
        <w:rPr>
          <w:noProof/>
          <w:lang w:val="en-US"/>
        </w:rPr>
        <w:lastRenderedPageBreak/>
        <w:t>Introduction</w:t>
      </w:r>
      <w:bookmarkEnd w:id="0"/>
    </w:p>
    <w:p w14:paraId="76FF9CAF" w14:textId="2D6473F5" w:rsidR="00704D87" w:rsidRDefault="00704D87" w:rsidP="00704D87">
      <w:pPr>
        <w:ind w:left="465"/>
        <w:rPr>
          <w:lang w:val="en-US"/>
        </w:rPr>
      </w:pPr>
      <w:r>
        <w:rPr>
          <w:lang w:val="en-US"/>
        </w:rPr>
        <w:t xml:space="preserve"> Reporting Package (GATS</w:t>
      </w:r>
      <w:r w:rsidR="00736353">
        <w:rPr>
          <w:lang w:val="en-US"/>
        </w:rPr>
        <w:t>) used for two functionality.</w:t>
      </w:r>
    </w:p>
    <w:p w14:paraId="7880F2A1" w14:textId="1B31D353" w:rsidR="00736353" w:rsidRDefault="00736353" w:rsidP="0073635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Load the Generation data to production server.</w:t>
      </w:r>
    </w:p>
    <w:p w14:paraId="294A1C71" w14:textId="27D8C937" w:rsidR="00736353" w:rsidRDefault="00736353" w:rsidP="0073635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Deleting the particular generation data from server.</w:t>
      </w:r>
    </w:p>
    <w:p w14:paraId="5E5A24F0" w14:textId="77777777" w:rsidR="00F32DA5" w:rsidRDefault="00F32DA5" w:rsidP="00F32DA5">
      <w:pPr>
        <w:ind w:firstLine="465"/>
      </w:pPr>
      <w:r>
        <w:t>In that reporting folder have two files</w:t>
      </w:r>
    </w:p>
    <w:p w14:paraId="4347EFAB" w14:textId="77777777" w:rsidR="00F32DA5" w:rsidRDefault="00F32DA5" w:rsidP="00F32DA5">
      <w:pPr>
        <w:pStyle w:val="ListParagraph"/>
        <w:numPr>
          <w:ilvl w:val="0"/>
          <w:numId w:val="18"/>
        </w:numPr>
      </w:pPr>
      <w:proofErr w:type="spellStart"/>
      <w:r>
        <w:t>requestClient.php</w:t>
      </w:r>
      <w:proofErr w:type="spellEnd"/>
      <w:r>
        <w:t xml:space="preserve"> </w:t>
      </w:r>
    </w:p>
    <w:p w14:paraId="39C23CDA" w14:textId="77777777" w:rsidR="00F32DA5" w:rsidRPr="0034110B" w:rsidRDefault="00F32DA5" w:rsidP="00F32DA5">
      <w:pPr>
        <w:pStyle w:val="ListParagraph"/>
        <w:numPr>
          <w:ilvl w:val="0"/>
          <w:numId w:val="18"/>
        </w:numPr>
      </w:pPr>
      <w:proofErr w:type="spellStart"/>
      <w:r>
        <w:t>deleteGen.php</w:t>
      </w:r>
      <w:proofErr w:type="spellEnd"/>
    </w:p>
    <w:p w14:paraId="6BA546D7" w14:textId="77777777" w:rsidR="00F32DA5" w:rsidRDefault="00F32DA5" w:rsidP="00F32DA5">
      <w:pPr>
        <w:ind w:firstLine="465"/>
        <w:rPr>
          <w:lang w:val="en-US"/>
        </w:rPr>
      </w:pPr>
      <w:r w:rsidRPr="007D7C5E">
        <w:rPr>
          <w:b/>
          <w:lang w:val="en-US"/>
        </w:rPr>
        <w:t>Load Generation Link:</w:t>
      </w:r>
      <w:r>
        <w:rPr>
          <w:lang w:val="en-US"/>
        </w:rPr>
        <w:t xml:space="preserve"> </w:t>
      </w:r>
      <w:hyperlink r:id="rId10" w:history="1">
        <w:r w:rsidRPr="006F16CA">
          <w:rPr>
            <w:rStyle w:val="Hyperlink"/>
            <w:lang w:val="en-US"/>
          </w:rPr>
          <w:t>http://localhost/reporting/reportingClient.php</w:t>
        </w:r>
      </w:hyperlink>
      <w:r>
        <w:rPr>
          <w:lang w:val="en-US"/>
        </w:rPr>
        <w:t xml:space="preserve"> </w:t>
      </w:r>
    </w:p>
    <w:p w14:paraId="13124142" w14:textId="5F12E2D2" w:rsidR="00A676EF" w:rsidRPr="00F32DA5" w:rsidRDefault="00F32DA5" w:rsidP="00F32DA5">
      <w:pPr>
        <w:ind w:firstLine="465"/>
        <w:rPr>
          <w:lang w:val="en-US"/>
        </w:rPr>
      </w:pPr>
      <w:r w:rsidRPr="007D7C5E">
        <w:rPr>
          <w:b/>
          <w:lang w:val="en-US"/>
        </w:rPr>
        <w:t>Deletion Generation Link:</w:t>
      </w:r>
      <w:r>
        <w:rPr>
          <w:lang w:val="en-US"/>
        </w:rPr>
        <w:t xml:space="preserve">  </w:t>
      </w:r>
      <w:hyperlink r:id="rId11" w:history="1">
        <w:r w:rsidRPr="00DB5DA5">
          <w:rPr>
            <w:rStyle w:val="Hyperlink"/>
            <w:lang w:val="en-US"/>
          </w:rPr>
          <w:t>http://localhost/reporting/deleteGen.php</w:t>
        </w:r>
      </w:hyperlink>
      <w:r w:rsidR="00736353" w:rsidRPr="00F32DA5">
        <w:rPr>
          <w:lang w:val="en-US"/>
        </w:rPr>
        <w:t xml:space="preserve">                         </w:t>
      </w:r>
    </w:p>
    <w:p w14:paraId="7D481561" w14:textId="39BE1B98" w:rsidR="000A39A0" w:rsidRDefault="00367B88" w:rsidP="00367B88">
      <w:pPr>
        <w:pStyle w:val="Heading1"/>
        <w:jc w:val="both"/>
        <w:rPr>
          <w:noProof/>
          <w:lang w:val="en-US"/>
        </w:rPr>
      </w:pPr>
      <w:bookmarkStart w:id="1" w:name="_Toc23590192"/>
      <w:r>
        <w:rPr>
          <w:noProof/>
          <w:lang w:val="en-US"/>
        </w:rPr>
        <w:t>2.</w:t>
      </w:r>
      <w:r w:rsidR="00825665">
        <w:rPr>
          <w:noProof/>
          <w:lang w:val="en-US"/>
        </w:rPr>
        <w:t>Load Generation Data</w:t>
      </w:r>
      <w:bookmarkEnd w:id="1"/>
    </w:p>
    <w:p w14:paraId="1CD96F8E" w14:textId="7F3531B9" w:rsidR="002B616B" w:rsidRDefault="002B616B" w:rsidP="00C0608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First copy the load generation link into the browser, </w:t>
      </w:r>
      <w:r w:rsidR="00C06083">
        <w:rPr>
          <w:lang w:val="en-US"/>
        </w:rPr>
        <w:t>the page will be display.</w:t>
      </w:r>
    </w:p>
    <w:p w14:paraId="35D712ED" w14:textId="27F039C6" w:rsidR="00C06083" w:rsidRDefault="00C06083" w:rsidP="00C0608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5E538AC" wp14:editId="64A6FE32">
            <wp:extent cx="5419725" cy="191948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1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29A5" w14:textId="0EA9AF9C" w:rsidR="00C06083" w:rsidRDefault="00C06083" w:rsidP="00C06083">
      <w:pPr>
        <w:pStyle w:val="ListParagraph"/>
        <w:numPr>
          <w:ilvl w:val="0"/>
          <w:numId w:val="19"/>
        </w:numPr>
        <w:rPr>
          <w:lang w:val="en-US"/>
        </w:rPr>
      </w:pPr>
      <w:r w:rsidRPr="00C06083">
        <w:rPr>
          <w:lang w:val="en-US"/>
        </w:rPr>
        <w:t xml:space="preserve">Click the browse </w:t>
      </w:r>
      <w:r w:rsidR="00C439F9" w:rsidRPr="00C06083">
        <w:rPr>
          <w:lang w:val="en-US"/>
        </w:rPr>
        <w:t>button;</w:t>
      </w:r>
      <w:r w:rsidRPr="00C06083">
        <w:rPr>
          <w:lang w:val="en-US"/>
        </w:rPr>
        <w:t xml:space="preserve"> select the .</w:t>
      </w:r>
      <w:r w:rsidR="00C439F9" w:rsidRPr="00C06083">
        <w:rPr>
          <w:lang w:val="en-US"/>
        </w:rPr>
        <w:t>CSV file</w:t>
      </w:r>
      <w:r w:rsidRPr="00C06083">
        <w:rPr>
          <w:lang w:val="en-US"/>
        </w:rPr>
        <w:t xml:space="preserve"> from my computer &amp; uploading the data into server. </w:t>
      </w:r>
    </w:p>
    <w:p w14:paraId="3AF91BFC" w14:textId="77777777" w:rsidR="00503BF7" w:rsidRDefault="00503BF7" w:rsidP="00503BF7">
      <w:pPr>
        <w:pStyle w:val="ListParagraph"/>
        <w:ind w:left="1545"/>
        <w:rPr>
          <w:lang w:val="en-US"/>
        </w:rPr>
      </w:pPr>
    </w:p>
    <w:p w14:paraId="028E582A" w14:textId="77777777" w:rsidR="00C439F9" w:rsidRPr="00C439F9" w:rsidRDefault="00C439F9" w:rsidP="00C439F9">
      <w:pPr>
        <w:rPr>
          <w:b/>
          <w:color w:val="7030A0"/>
          <w:sz w:val="28"/>
          <w:szCs w:val="28"/>
          <w:lang w:val="en-US"/>
        </w:rPr>
      </w:pPr>
      <w:r w:rsidRPr="00C439F9">
        <w:rPr>
          <w:b/>
          <w:color w:val="7030A0"/>
          <w:sz w:val="28"/>
          <w:szCs w:val="28"/>
          <w:lang w:val="en-US"/>
        </w:rPr>
        <w:t>The following instruction updated in the CSV file.</w:t>
      </w:r>
    </w:p>
    <w:p w14:paraId="29D8FF94" w14:textId="77777777" w:rsidR="00C439F9" w:rsidRPr="00C600BB" w:rsidRDefault="00C439F9" w:rsidP="00503BF7">
      <w:pPr>
        <w:pStyle w:val="ListParagraph"/>
        <w:numPr>
          <w:ilvl w:val="0"/>
          <w:numId w:val="20"/>
        </w:numPr>
        <w:rPr>
          <w:lang w:val="en-US"/>
        </w:rPr>
      </w:pPr>
      <w:r w:rsidRPr="005A4485">
        <w:rPr>
          <w:lang w:val="en-US"/>
        </w:rPr>
        <w:t xml:space="preserve">Generation Level -&gt; only capital letter </w:t>
      </w:r>
      <w:r w:rsidRPr="00C600BB">
        <w:rPr>
          <w:b/>
          <w:lang w:val="en-US"/>
        </w:rPr>
        <w:t>K.</w:t>
      </w:r>
    </w:p>
    <w:p w14:paraId="04D18CB7" w14:textId="77777777" w:rsidR="00C439F9" w:rsidRPr="001F50BB" w:rsidRDefault="00C439F9" w:rsidP="00503BF7">
      <w:pPr>
        <w:pStyle w:val="ListParagraph"/>
        <w:numPr>
          <w:ilvl w:val="0"/>
          <w:numId w:val="20"/>
        </w:numPr>
        <w:rPr>
          <w:lang w:val="en-US"/>
        </w:rPr>
      </w:pPr>
      <w:r w:rsidRPr="001F50BB">
        <w:rPr>
          <w:lang w:val="en-US"/>
        </w:rPr>
        <w:t xml:space="preserve">Previous Meter Reading -&gt; don’t have any special character in that input. Like 12,256 only you have used </w:t>
      </w:r>
      <w:r w:rsidRPr="00C600BB">
        <w:rPr>
          <w:b/>
          <w:lang w:val="en-US"/>
        </w:rPr>
        <w:t>12256</w:t>
      </w:r>
      <w:r w:rsidRPr="001F50BB">
        <w:rPr>
          <w:lang w:val="en-US"/>
        </w:rPr>
        <w:t xml:space="preserve"> numeric values.</w:t>
      </w:r>
    </w:p>
    <w:p w14:paraId="760FF895" w14:textId="77777777" w:rsidR="00C439F9" w:rsidRDefault="00C439F9" w:rsidP="00503BF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Current </w:t>
      </w:r>
      <w:r w:rsidRPr="001F50BB">
        <w:rPr>
          <w:lang w:val="en-US"/>
        </w:rPr>
        <w:t xml:space="preserve">Meter Reading -&gt; don’t have any special character in that input. Like 12,256 only you have used </w:t>
      </w:r>
      <w:r w:rsidRPr="00C600BB">
        <w:rPr>
          <w:b/>
          <w:lang w:val="en-US"/>
        </w:rPr>
        <w:t>12256</w:t>
      </w:r>
      <w:r w:rsidRPr="001F50BB">
        <w:rPr>
          <w:lang w:val="en-US"/>
        </w:rPr>
        <w:t xml:space="preserve"> numeric values.</w:t>
      </w:r>
    </w:p>
    <w:p w14:paraId="5DC05D7E" w14:textId="2D9BA294" w:rsidR="00C439F9" w:rsidRPr="00540A22" w:rsidRDefault="00C439F9" w:rsidP="00503BF7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 w:rsidRPr="00540A22">
        <w:rPr>
          <w:lang w:val="en-US"/>
        </w:rPr>
        <w:t>CurrentMeterReadingDate</w:t>
      </w:r>
      <w:proofErr w:type="spellEnd"/>
      <w:r>
        <w:rPr>
          <w:lang w:val="en-US"/>
        </w:rPr>
        <w:t xml:space="preserve">-&gt; the following format you have use it like YYYY-MM-DD. </w:t>
      </w:r>
      <w:r w:rsidRPr="00540A22">
        <w:rPr>
          <w:b/>
          <w:lang w:val="en-US"/>
        </w:rPr>
        <w:t>Example: 2021-01-31.</w:t>
      </w:r>
    </w:p>
    <w:p w14:paraId="37CFA43C" w14:textId="77777777" w:rsidR="00C439F9" w:rsidRDefault="00C439F9" w:rsidP="00503BF7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 w:rsidRPr="002E3736">
        <w:rPr>
          <w:lang w:val="en-US"/>
        </w:rPr>
        <w:t>MonthYearGeneration</w:t>
      </w:r>
      <w:proofErr w:type="spellEnd"/>
      <w:r>
        <w:rPr>
          <w:lang w:val="en-US"/>
        </w:rPr>
        <w:t xml:space="preserve"> -&gt;Date &amp;year you have update like MM-YYYY format. </w:t>
      </w:r>
      <w:r w:rsidRPr="002E3736">
        <w:rPr>
          <w:b/>
          <w:lang w:val="en-US"/>
        </w:rPr>
        <w:t>Example 012021</w:t>
      </w:r>
      <w:r>
        <w:rPr>
          <w:lang w:val="en-US"/>
        </w:rPr>
        <w:t>. Don’t use 12020.</w:t>
      </w:r>
    </w:p>
    <w:p w14:paraId="661EFD52" w14:textId="729A7965" w:rsidR="00503BF7" w:rsidRDefault="00503BF7" w:rsidP="00503BF7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lastRenderedPageBreak/>
        <w:t xml:space="preserve">Use the below </w:t>
      </w:r>
      <w:r w:rsidR="009A1D13">
        <w:rPr>
          <w:lang w:val="en-US"/>
        </w:rPr>
        <w:t>formula, since</w:t>
      </w:r>
      <w:r>
        <w:rPr>
          <w:lang w:val="en-US"/>
        </w:rPr>
        <w:t xml:space="preserve"> the CSV or excel file will not take Zero values before a numeric so obtain this we need use this to denote the month in the column Q in the data -1 sheet </w:t>
      </w:r>
    </w:p>
    <w:p w14:paraId="1F126238" w14:textId="6BFDE0CF" w:rsidR="00C439F9" w:rsidRDefault="00503BF7" w:rsidP="0041529A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=IF(ISNUMBER(Q2)=TRUE,"0"&amp;Q2,Q2)</w:t>
      </w:r>
    </w:p>
    <w:p w14:paraId="4465859F" w14:textId="522A8615" w:rsidR="00C06083" w:rsidRPr="009A1D13" w:rsidRDefault="009A1D13" w:rsidP="009A1D13">
      <w:pPr>
        <w:pStyle w:val="ListParagraph"/>
        <w:numPr>
          <w:ilvl w:val="0"/>
          <w:numId w:val="23"/>
        </w:numPr>
        <w:rPr>
          <w:lang w:val="en-US"/>
        </w:rPr>
      </w:pPr>
      <w:r w:rsidRPr="009A1D13">
        <w:rPr>
          <w:lang w:val="en-US"/>
        </w:rPr>
        <w:t>The following above condition checked in the source code, whether input is not match the condition means showing “Input format is wrong”. Check the below screen.</w:t>
      </w:r>
    </w:p>
    <w:p w14:paraId="05C3ED12" w14:textId="605307E8" w:rsidR="00C06083" w:rsidRDefault="00C06083" w:rsidP="00C0608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C6330C3" wp14:editId="153235E4">
            <wp:extent cx="5314950" cy="1341018"/>
            <wp:effectExtent l="0" t="0" r="0" b="0"/>
            <wp:docPr id="3" name="Picture 3" descr="C:\Users\DELL\Downloads\image_2021-03-02_13_15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image_2021-03-02_13_15_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414" cy="134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54FB5" w14:textId="77777777" w:rsidR="00C06083" w:rsidRPr="009A1D13" w:rsidRDefault="00C06083" w:rsidP="009A1D13">
      <w:pPr>
        <w:rPr>
          <w:lang w:val="en-US"/>
        </w:rPr>
      </w:pPr>
    </w:p>
    <w:p w14:paraId="31C05C8F" w14:textId="4B656743" w:rsidR="00F32DA5" w:rsidRDefault="00F32DA5" w:rsidP="009A1D13">
      <w:pPr>
        <w:pStyle w:val="ListParagraph"/>
        <w:numPr>
          <w:ilvl w:val="0"/>
          <w:numId w:val="23"/>
        </w:numPr>
      </w:pPr>
      <w:r>
        <w:t xml:space="preserve">In that functionality, loading the generation data to production server using </w:t>
      </w:r>
      <w:r w:rsidR="00DA28BC">
        <w:t>WSDL.</w:t>
      </w:r>
      <w:r w:rsidR="00E17A0A">
        <w:t xml:space="preserve"> The </w:t>
      </w:r>
      <w:proofErr w:type="spellStart"/>
      <w:r w:rsidR="00E17A0A">
        <w:t>wsdl</w:t>
      </w:r>
      <w:proofErr w:type="spellEnd"/>
      <w:r w:rsidR="00E17A0A">
        <w:t xml:space="preserve"> used to sending the data to production server. </w:t>
      </w:r>
      <w:proofErr w:type="gramStart"/>
      <w:r w:rsidR="00E17A0A">
        <w:t>the</w:t>
      </w:r>
      <w:proofErr w:type="gramEnd"/>
      <w:r w:rsidR="00E17A0A">
        <w:t xml:space="preserve"> server sending corresponding response code whether the data is stored or not. Like OK_DATA</w:t>
      </w:r>
      <w:proofErr w:type="gramStart"/>
      <w:r w:rsidR="00E17A0A">
        <w:t>,E</w:t>
      </w:r>
      <w:proofErr w:type="gramEnd"/>
      <w:r w:rsidR="00E17A0A">
        <w:t>_DUPE.</w:t>
      </w:r>
    </w:p>
    <w:p w14:paraId="2F5783BB" w14:textId="0F294789" w:rsidR="00E17A0A" w:rsidRDefault="00E17A0A" w:rsidP="00E1050C">
      <w:r>
        <w:t>Example:  This is response coming from server</w:t>
      </w:r>
    </w:p>
    <w:p w14:paraId="79210CCB" w14:textId="739DC2D2" w:rsidR="00A31A14" w:rsidRPr="00E1050C" w:rsidRDefault="00E17A0A" w:rsidP="003E3F53">
      <w:pPr>
        <w:rPr>
          <w:b/>
          <w:sz w:val="20"/>
          <w:szCs w:val="20"/>
        </w:rPr>
      </w:pPr>
      <w:r w:rsidRPr="00E1050C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 xml:space="preserve">Array </w:t>
      </w:r>
      <w:proofErr w:type="gramStart"/>
      <w:r w:rsidRPr="00E1050C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( [</w:t>
      </w:r>
      <w:proofErr w:type="spellStart"/>
      <w:proofErr w:type="gramEnd"/>
      <w:r w:rsidRPr="00E1050C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RequestLoadGenResult</w:t>
      </w:r>
      <w:proofErr w:type="spellEnd"/>
      <w:r w:rsidRPr="00E1050C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] =&gt; Array ( [</w:t>
      </w:r>
      <w:proofErr w:type="spellStart"/>
      <w:r w:rsidRPr="00E1050C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GenerationReturn</w:t>
      </w:r>
      <w:proofErr w:type="spellEnd"/>
      <w:r w:rsidRPr="00E1050C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] =&gt; Array ( [</w:t>
      </w:r>
      <w:proofErr w:type="spellStart"/>
      <w:r w:rsidRPr="00E1050C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RowData</w:t>
      </w:r>
      <w:proofErr w:type="spellEnd"/>
      <w:r w:rsidRPr="00E1050C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] =&gt; Array ( [</w:t>
      </w:r>
      <w:proofErr w:type="spellStart"/>
      <w:r w:rsidRPr="00E1050C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RowID</w:t>
      </w:r>
      <w:proofErr w:type="spellEnd"/>
      <w:r w:rsidRPr="00E1050C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] =&gt; 2 [</w:t>
      </w:r>
      <w:proofErr w:type="spellStart"/>
      <w:r w:rsidRPr="00E1050C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AccountID</w:t>
      </w:r>
      <w:proofErr w:type="spellEnd"/>
      <w:r w:rsidRPr="00E1050C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] =&gt; 54450 [</w:t>
      </w:r>
      <w:proofErr w:type="spellStart"/>
      <w:r w:rsidRPr="00E1050C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GeneratorID</w:t>
      </w:r>
      <w:proofErr w:type="spellEnd"/>
      <w:r w:rsidRPr="00E1050C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] =&gt; 319803 [</w:t>
      </w:r>
      <w:proofErr w:type="spellStart"/>
      <w:r w:rsidRPr="00E1050C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GenerationLevel</w:t>
      </w:r>
      <w:proofErr w:type="spellEnd"/>
      <w:r w:rsidRPr="00E1050C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] =&gt; K [</w:t>
      </w:r>
      <w:proofErr w:type="spellStart"/>
      <w:r w:rsidRPr="00E1050C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PreviousMeterReading</w:t>
      </w:r>
      <w:proofErr w:type="spellEnd"/>
      <w:r w:rsidRPr="00E1050C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] =&gt; 6659 [</w:t>
      </w:r>
      <w:proofErr w:type="spellStart"/>
      <w:r w:rsidRPr="00E1050C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CurrentMeterReading</w:t>
      </w:r>
      <w:proofErr w:type="spellEnd"/>
      <w:r w:rsidRPr="00E1050C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] =&gt; 7059 [</w:t>
      </w:r>
      <w:proofErr w:type="spellStart"/>
      <w:r w:rsidRPr="00E1050C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CurrentMeterReadingDate</w:t>
      </w:r>
      <w:proofErr w:type="spellEnd"/>
      <w:r w:rsidRPr="00E1050C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] =&gt; 2021-01-31 [</w:t>
      </w:r>
      <w:proofErr w:type="spellStart"/>
      <w:r w:rsidRPr="00E1050C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NetGeneration</w:t>
      </w:r>
      <w:proofErr w:type="spellEnd"/>
      <w:r w:rsidRPr="00E1050C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] =&gt; 400 [</w:t>
      </w:r>
      <w:proofErr w:type="spellStart"/>
      <w:r w:rsidRPr="00E1050C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MonthYearGeneration</w:t>
      </w:r>
      <w:proofErr w:type="spellEnd"/>
      <w:r w:rsidRPr="00E1050C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] =&gt; 012021 ) [Code] =&gt; E_DUPE [</w:t>
      </w:r>
      <w:proofErr w:type="spellStart"/>
      <w:r w:rsidRPr="00E1050C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RowID</w:t>
      </w:r>
      <w:proofErr w:type="spellEnd"/>
      <w:r w:rsidRPr="00E1050C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] =&gt; 2 ) )</w:t>
      </w:r>
    </w:p>
    <w:p w14:paraId="2EE3C40A" w14:textId="6A25B0B0" w:rsidR="001F50BB" w:rsidRDefault="009A1D13" w:rsidP="009A1D13">
      <w:pPr>
        <w:pStyle w:val="ListParagraph"/>
        <w:numPr>
          <w:ilvl w:val="0"/>
          <w:numId w:val="23"/>
        </w:numPr>
        <w:rPr>
          <w:lang w:val="en-US"/>
        </w:rPr>
      </w:pPr>
      <w:r w:rsidRPr="009A1D13">
        <w:rPr>
          <w:lang w:val="en-US"/>
        </w:rPr>
        <w:t>Above response showing in the table view.</w:t>
      </w:r>
      <w:r>
        <w:rPr>
          <w:lang w:val="en-US"/>
        </w:rPr>
        <w:t xml:space="preserve"> Like </w:t>
      </w:r>
      <w:proofErr w:type="spellStart"/>
      <w:r>
        <w:rPr>
          <w:lang w:val="en-US"/>
        </w:rPr>
        <w:t>AccountId</w:t>
      </w:r>
      <w:proofErr w:type="gramStart"/>
      <w:r>
        <w:rPr>
          <w:lang w:val="en-US"/>
        </w:rPr>
        <w:t>,generatoo</w:t>
      </w:r>
      <w:proofErr w:type="spellEnd"/>
      <w:proofErr w:type="gramEnd"/>
      <w:r>
        <w:rPr>
          <w:lang w:val="en-US"/>
        </w:rPr>
        <w:t xml:space="preserve"> Id.</w:t>
      </w:r>
    </w:p>
    <w:p w14:paraId="3CEB8F8B" w14:textId="67E3FF91" w:rsidR="009A1D13" w:rsidRDefault="009A1D13" w:rsidP="009A1D13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One more instruction, multiple Account </w:t>
      </w:r>
      <w:r w:rsidR="004D6712">
        <w:rPr>
          <w:lang w:val="en-US"/>
        </w:rPr>
        <w:t>Id passing</w:t>
      </w:r>
      <w:r>
        <w:rPr>
          <w:lang w:val="en-US"/>
        </w:rPr>
        <w:t xml:space="preserve"> the server means, it showing following response.</w:t>
      </w:r>
    </w:p>
    <w:p w14:paraId="64995A2F" w14:textId="2B3ACA5C" w:rsidR="009A1D13" w:rsidRPr="004D6712" w:rsidRDefault="009A1D13" w:rsidP="009A1D13">
      <w:pPr>
        <w:rPr>
          <w:b/>
          <w:sz w:val="20"/>
          <w:szCs w:val="20"/>
          <w:lang w:val="en-US"/>
        </w:rPr>
      </w:pPr>
      <w:r w:rsidRPr="004D6712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 xml:space="preserve"> Array </w:t>
      </w:r>
      <w:proofErr w:type="gramStart"/>
      <w:r w:rsidRPr="004D6712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( [</w:t>
      </w:r>
      <w:proofErr w:type="spellStart"/>
      <w:proofErr w:type="gramEnd"/>
      <w:r w:rsidRPr="004D6712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RequestLoadGenResult</w:t>
      </w:r>
      <w:proofErr w:type="spellEnd"/>
      <w:r w:rsidRPr="004D6712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] =&gt; Array ( [</w:t>
      </w:r>
      <w:proofErr w:type="spellStart"/>
      <w:r w:rsidRPr="004D6712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GenerationReturn</w:t>
      </w:r>
      <w:proofErr w:type="spellEnd"/>
      <w:r w:rsidRPr="004D6712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] =&gt; Array ( [Code] =&gt; OK_DATA [</w:t>
      </w:r>
      <w:proofErr w:type="spellStart"/>
      <w:r w:rsidRPr="004D6712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RowID</w:t>
      </w:r>
      <w:proofErr w:type="spellEnd"/>
      <w:r w:rsidRPr="004D6712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] =&gt; 0 ) ) )</w:t>
      </w:r>
      <w:r w:rsidRPr="004D6712">
        <w:rPr>
          <w:b/>
          <w:sz w:val="20"/>
          <w:szCs w:val="20"/>
          <w:lang w:val="en-US"/>
        </w:rPr>
        <w:t xml:space="preserve"> </w:t>
      </w:r>
    </w:p>
    <w:p w14:paraId="25324151" w14:textId="49BDFB9B" w:rsidR="00D937C1" w:rsidRPr="007D1210" w:rsidRDefault="004D6712" w:rsidP="003E3F53">
      <w:pPr>
        <w:rPr>
          <w:lang w:val="en-US"/>
        </w:rPr>
      </w:pPr>
      <w:r>
        <w:rPr>
          <w:lang w:val="en-US"/>
        </w:rPr>
        <w:t xml:space="preserve">Only showing response code. Same procedure we have checked in the </w:t>
      </w:r>
      <w:proofErr w:type="spellStart"/>
      <w:r>
        <w:rPr>
          <w:lang w:val="en-US"/>
        </w:rPr>
        <w:t>SoapUI</w:t>
      </w:r>
      <w:proofErr w:type="spellEnd"/>
      <w:r>
        <w:rPr>
          <w:lang w:val="en-US"/>
        </w:rPr>
        <w:t xml:space="preserve"> also same thing happen.</w:t>
      </w:r>
    </w:p>
    <w:p w14:paraId="3FFCBC7F" w14:textId="77777777" w:rsidR="007D1210" w:rsidRDefault="007D1210" w:rsidP="003E3F53">
      <w:pPr>
        <w:rPr>
          <w:lang w:val="en-US"/>
        </w:rPr>
      </w:pPr>
    </w:p>
    <w:p w14:paraId="5F591F70" w14:textId="77777777" w:rsidR="007D1210" w:rsidRDefault="004D6712" w:rsidP="007D1210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09914EF" wp14:editId="556D9F9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762500" cy="11950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3D51C" w14:textId="77777777" w:rsidR="007D1210" w:rsidRDefault="007D1210" w:rsidP="007D1210">
      <w:pPr>
        <w:pStyle w:val="ListParagraph"/>
        <w:rPr>
          <w:lang w:val="en-US"/>
        </w:rPr>
      </w:pPr>
    </w:p>
    <w:p w14:paraId="3323508A" w14:textId="77777777" w:rsidR="007D1210" w:rsidRDefault="007D1210" w:rsidP="007D1210">
      <w:pPr>
        <w:pStyle w:val="ListParagraph"/>
        <w:rPr>
          <w:lang w:val="en-US"/>
        </w:rPr>
      </w:pPr>
    </w:p>
    <w:p w14:paraId="6CD58EE7" w14:textId="77777777" w:rsidR="007D1210" w:rsidRDefault="007D1210" w:rsidP="007D1210">
      <w:pPr>
        <w:pStyle w:val="ListParagraph"/>
        <w:rPr>
          <w:lang w:val="en-US"/>
        </w:rPr>
      </w:pPr>
    </w:p>
    <w:p w14:paraId="57D82CC7" w14:textId="77777777" w:rsidR="007D1210" w:rsidRDefault="007D1210" w:rsidP="007D1210">
      <w:pPr>
        <w:pStyle w:val="ListParagraph"/>
        <w:rPr>
          <w:lang w:val="en-US"/>
        </w:rPr>
      </w:pPr>
    </w:p>
    <w:p w14:paraId="1B3AA7AF" w14:textId="77777777" w:rsidR="007D1210" w:rsidRDefault="007D1210" w:rsidP="007D1210">
      <w:pPr>
        <w:pStyle w:val="ListParagraph"/>
        <w:rPr>
          <w:lang w:val="en-US"/>
        </w:rPr>
      </w:pPr>
    </w:p>
    <w:p w14:paraId="6A30A787" w14:textId="7917FD0D" w:rsidR="004D6712" w:rsidRDefault="007D1210" w:rsidP="007D1210">
      <w:pPr>
        <w:pStyle w:val="ListParagraph"/>
        <w:numPr>
          <w:ilvl w:val="0"/>
          <w:numId w:val="26"/>
        </w:numPr>
        <w:rPr>
          <w:lang w:val="en-US"/>
        </w:rPr>
      </w:pPr>
      <w:r w:rsidRPr="007D1210">
        <w:rPr>
          <w:lang w:val="en-US"/>
        </w:rPr>
        <w:t>Export Option also available. Download the data into the excel.</w:t>
      </w:r>
    </w:p>
    <w:p w14:paraId="773B9095" w14:textId="4AEE6B27" w:rsidR="0034066F" w:rsidRPr="007D1210" w:rsidRDefault="0034066F" w:rsidP="007D1210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Click the </w:t>
      </w:r>
      <w:r w:rsidR="001B4A87">
        <w:rPr>
          <w:lang w:val="en-US"/>
        </w:rPr>
        <w:t>clear data</w:t>
      </w:r>
      <w:r>
        <w:rPr>
          <w:lang w:val="en-US"/>
        </w:rPr>
        <w:t xml:space="preserve"> </w:t>
      </w:r>
      <w:bookmarkStart w:id="2" w:name="_GoBack"/>
      <w:bookmarkEnd w:id="2"/>
      <w:r w:rsidR="001B4A87">
        <w:rPr>
          <w:lang w:val="en-US"/>
        </w:rPr>
        <w:t>button;</w:t>
      </w:r>
      <w:r>
        <w:rPr>
          <w:lang w:val="en-US"/>
        </w:rPr>
        <w:t xml:space="preserve"> clear the response from </w:t>
      </w:r>
      <w:r w:rsidR="001B4A87">
        <w:rPr>
          <w:lang w:val="en-US"/>
        </w:rPr>
        <w:t>table view</w:t>
      </w:r>
      <w:r>
        <w:rPr>
          <w:lang w:val="en-US"/>
        </w:rPr>
        <w:t>.</w:t>
      </w:r>
    </w:p>
    <w:p w14:paraId="722BA26A" w14:textId="496FDC12" w:rsidR="00D937C1" w:rsidRDefault="00D937C1" w:rsidP="00D937C1">
      <w:pPr>
        <w:pStyle w:val="Heading1"/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t>2.</w:t>
      </w:r>
      <w:r>
        <w:rPr>
          <w:noProof/>
          <w:lang w:val="en-US"/>
        </w:rPr>
        <w:t>Deleting Generation Data</w:t>
      </w:r>
    </w:p>
    <w:p w14:paraId="4FFB8C3A" w14:textId="0A0C00B6" w:rsidR="00074ED4" w:rsidRPr="00074ED4" w:rsidRDefault="007842DB" w:rsidP="007842D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First copy </w:t>
      </w:r>
      <w:r w:rsidR="00074ED4">
        <w:rPr>
          <w:lang w:val="en-US"/>
        </w:rPr>
        <w:t xml:space="preserve">the deleting generation data </w:t>
      </w:r>
      <w:r>
        <w:rPr>
          <w:lang w:val="en-US"/>
        </w:rPr>
        <w:t xml:space="preserve">link into the browser, </w:t>
      </w:r>
      <w:r w:rsidR="00074ED4">
        <w:rPr>
          <w:lang w:val="en-US"/>
        </w:rPr>
        <w:t>the page will be display.</w:t>
      </w:r>
    </w:p>
    <w:p w14:paraId="0984091B" w14:textId="77777777" w:rsidR="00074ED4" w:rsidRPr="00074ED4" w:rsidRDefault="00074ED4" w:rsidP="00074ED4">
      <w:pPr>
        <w:rPr>
          <w:lang w:val="en-US"/>
        </w:rPr>
      </w:pPr>
    </w:p>
    <w:p w14:paraId="3C37F2DA" w14:textId="77777777" w:rsidR="00074ED4" w:rsidRDefault="007842DB" w:rsidP="00074ED4">
      <w:pPr>
        <w:ind w:left="1185"/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647DD86" wp14:editId="12687A7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857625" cy="11766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77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A2099" w14:textId="77777777" w:rsidR="00074ED4" w:rsidRDefault="00074ED4" w:rsidP="00074ED4">
      <w:pPr>
        <w:ind w:left="1185"/>
        <w:rPr>
          <w:lang w:val="en-US"/>
        </w:rPr>
      </w:pPr>
    </w:p>
    <w:p w14:paraId="1CF1853F" w14:textId="77777777" w:rsidR="00074ED4" w:rsidRDefault="00074ED4" w:rsidP="00074ED4">
      <w:pPr>
        <w:ind w:left="1185"/>
        <w:rPr>
          <w:lang w:val="en-US"/>
        </w:rPr>
      </w:pPr>
    </w:p>
    <w:p w14:paraId="7891786E" w14:textId="77777777" w:rsidR="00074ED4" w:rsidRDefault="00074ED4" w:rsidP="00074ED4">
      <w:pPr>
        <w:ind w:left="1185"/>
        <w:rPr>
          <w:lang w:val="en-US"/>
        </w:rPr>
      </w:pPr>
    </w:p>
    <w:p w14:paraId="7FC61D27" w14:textId="77777777" w:rsidR="00074ED4" w:rsidRDefault="00074ED4" w:rsidP="00074ED4">
      <w:pPr>
        <w:ind w:left="1185"/>
        <w:rPr>
          <w:lang w:val="en-US"/>
        </w:rPr>
      </w:pPr>
    </w:p>
    <w:p w14:paraId="6E59517C" w14:textId="77777777" w:rsidR="00074ED4" w:rsidRDefault="00074ED4" w:rsidP="00074ED4">
      <w:pPr>
        <w:ind w:left="1185"/>
        <w:rPr>
          <w:lang w:val="en-US"/>
        </w:rPr>
      </w:pPr>
    </w:p>
    <w:p w14:paraId="14007F98" w14:textId="496C5AF4" w:rsidR="00D937C1" w:rsidRDefault="00074ED4" w:rsidP="00074ED4">
      <w:pPr>
        <w:pStyle w:val="ListParagraph"/>
        <w:numPr>
          <w:ilvl w:val="0"/>
          <w:numId w:val="19"/>
        </w:numPr>
        <w:rPr>
          <w:lang w:val="en-US"/>
        </w:rPr>
      </w:pPr>
      <w:r w:rsidRPr="00074ED4">
        <w:rPr>
          <w:lang w:val="en-US"/>
        </w:rPr>
        <w:t xml:space="preserve">Click the choose button select the.csv file from your computer. Then click the upload button.csv file data upload into server. Particular data removed from server&amp; send response to client. </w:t>
      </w:r>
    </w:p>
    <w:p w14:paraId="7CBB0FCC" w14:textId="283D85D5" w:rsidR="00074ED4" w:rsidRDefault="00074ED4" w:rsidP="00074E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See the following response from server.</w:t>
      </w:r>
    </w:p>
    <w:p w14:paraId="02A9E6BC" w14:textId="6D0A4E33" w:rsidR="004D6CBB" w:rsidRDefault="004D6CBB" w:rsidP="004D6CBB">
      <w:pPr>
        <w:pStyle w:val="ListParagraph"/>
        <w:ind w:left="1545"/>
        <w:rPr>
          <w:rFonts w:ascii="Roboto" w:hAnsi="Roboto"/>
          <w:b/>
          <w:color w:val="000000"/>
          <w:sz w:val="20"/>
          <w:szCs w:val="20"/>
          <w:shd w:val="clear" w:color="auto" w:fill="FFFFFF"/>
        </w:rPr>
      </w:pPr>
      <w:r w:rsidRPr="004D6CB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 xml:space="preserve">Array </w:t>
      </w:r>
      <w:proofErr w:type="gramStart"/>
      <w:r w:rsidRPr="004D6CB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( [</w:t>
      </w:r>
      <w:proofErr w:type="spellStart"/>
      <w:proofErr w:type="gramEnd"/>
      <w:r w:rsidRPr="004D6CB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DeleteGenerationResult</w:t>
      </w:r>
      <w:proofErr w:type="spellEnd"/>
      <w:r w:rsidRPr="004D6CB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] =&gt; Array ( [</w:t>
      </w:r>
      <w:proofErr w:type="spellStart"/>
      <w:r w:rsidRPr="004D6CB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DeleteGenerationReturn</w:t>
      </w:r>
      <w:proofErr w:type="spellEnd"/>
      <w:r w:rsidRPr="004D6CB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] =&gt; Array ( [Code] =&gt; E_NOUNPROC [</w:t>
      </w:r>
      <w:proofErr w:type="spellStart"/>
      <w:r w:rsidRPr="004D6CB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AccountID</w:t>
      </w:r>
      <w:proofErr w:type="spellEnd"/>
      <w:r w:rsidRPr="004D6CB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] =&gt; 41769 [</w:t>
      </w:r>
      <w:proofErr w:type="spellStart"/>
      <w:r w:rsidRPr="004D6CB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GeneratorID</w:t>
      </w:r>
      <w:proofErr w:type="spellEnd"/>
      <w:r w:rsidRPr="004D6CB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] =&gt; 302557 [</w:t>
      </w:r>
      <w:proofErr w:type="spellStart"/>
      <w:r w:rsidRPr="004D6CB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DateRange</w:t>
      </w:r>
      <w:proofErr w:type="spellEnd"/>
      <w:r w:rsidRPr="004D6CB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] =&gt; ) ) )</w:t>
      </w:r>
    </w:p>
    <w:p w14:paraId="3A70230C" w14:textId="733B09C7" w:rsidR="00496E8B" w:rsidRDefault="00496E8B" w:rsidP="00496E8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above response showing the table format.</w:t>
      </w:r>
    </w:p>
    <w:p w14:paraId="121BBA27" w14:textId="1D460C57" w:rsidR="00506D91" w:rsidRDefault="00506D91" w:rsidP="00506D91">
      <w:pPr>
        <w:pStyle w:val="ListParagraph"/>
        <w:ind w:left="1545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3541F61" wp14:editId="1AF29D8E">
            <wp:extent cx="5491296" cy="20047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569" cy="200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4BE1" w14:textId="5110BAA5" w:rsidR="00496E8B" w:rsidRDefault="00496E8B" w:rsidP="00496E8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Click the </w:t>
      </w:r>
      <w:r w:rsidR="004341EE">
        <w:rPr>
          <w:b/>
          <w:lang w:val="en-US"/>
        </w:rPr>
        <w:t>E</w:t>
      </w:r>
      <w:r w:rsidRPr="004341EE">
        <w:rPr>
          <w:b/>
          <w:lang w:val="en-US"/>
        </w:rPr>
        <w:t>xport</w:t>
      </w:r>
      <w:r>
        <w:rPr>
          <w:lang w:val="en-US"/>
        </w:rPr>
        <w:t xml:space="preserve"> button, particular response download into excel format.</w:t>
      </w:r>
    </w:p>
    <w:p w14:paraId="57615456" w14:textId="0749EC8E" w:rsidR="00496E8B" w:rsidRDefault="00496E8B" w:rsidP="00496E8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Click </w:t>
      </w:r>
      <w:r w:rsidR="004341EE">
        <w:rPr>
          <w:lang w:val="en-US"/>
        </w:rPr>
        <w:t xml:space="preserve">the </w:t>
      </w:r>
      <w:r w:rsidR="001B4A87" w:rsidRPr="004341EE">
        <w:rPr>
          <w:b/>
          <w:lang w:val="en-US"/>
        </w:rPr>
        <w:t>Clear data</w:t>
      </w:r>
      <w:r w:rsidR="001B4A87">
        <w:rPr>
          <w:b/>
          <w:lang w:val="en-US"/>
        </w:rPr>
        <w:t xml:space="preserve"> </w:t>
      </w:r>
      <w:r w:rsidR="001B4A87">
        <w:rPr>
          <w:lang w:val="en-US"/>
        </w:rPr>
        <w:t>button</w:t>
      </w:r>
      <w:r>
        <w:rPr>
          <w:lang w:val="en-US"/>
        </w:rPr>
        <w:t xml:space="preserve">, Response data removed from </w:t>
      </w:r>
      <w:r w:rsidR="00272391">
        <w:rPr>
          <w:lang w:val="en-US"/>
        </w:rPr>
        <w:t>the page.</w:t>
      </w:r>
    </w:p>
    <w:p w14:paraId="50CF5574" w14:textId="77777777" w:rsidR="00496E8B" w:rsidRPr="00496E8B" w:rsidRDefault="00496E8B" w:rsidP="00496E8B">
      <w:pPr>
        <w:rPr>
          <w:rFonts w:ascii="Roboto" w:hAnsi="Roboto"/>
          <w:b/>
          <w:color w:val="000000"/>
          <w:sz w:val="20"/>
          <w:szCs w:val="20"/>
          <w:shd w:val="clear" w:color="auto" w:fill="FFFFFF"/>
        </w:rPr>
      </w:pPr>
    </w:p>
    <w:p w14:paraId="31328BD6" w14:textId="15D3540D" w:rsidR="00D2528A" w:rsidRDefault="00D2528A" w:rsidP="004D6CBB">
      <w:pPr>
        <w:pStyle w:val="ListParagraph"/>
        <w:ind w:left="1545"/>
        <w:rPr>
          <w:rFonts w:ascii="Roboto" w:hAnsi="Roboto"/>
          <w:b/>
          <w:color w:val="000000"/>
          <w:sz w:val="20"/>
          <w:szCs w:val="20"/>
          <w:shd w:val="clear" w:color="auto" w:fill="FFFFFF"/>
        </w:rPr>
      </w:pPr>
    </w:p>
    <w:p w14:paraId="674C3057" w14:textId="77777777" w:rsidR="00D2528A" w:rsidRPr="004D6CBB" w:rsidRDefault="00D2528A" w:rsidP="004D6CBB">
      <w:pPr>
        <w:pStyle w:val="ListParagraph"/>
        <w:ind w:left="1545"/>
        <w:rPr>
          <w:b/>
          <w:sz w:val="20"/>
          <w:szCs w:val="20"/>
          <w:lang w:val="en-US"/>
        </w:rPr>
      </w:pPr>
    </w:p>
    <w:sectPr w:rsidR="00D2528A" w:rsidRPr="004D6CBB" w:rsidSect="0085292F">
      <w:headerReference w:type="default" r:id="rId17"/>
      <w:footerReference w:type="default" r:id="rId18"/>
      <w:pgSz w:w="11906" w:h="16838"/>
      <w:pgMar w:top="709" w:right="1077" w:bottom="1134" w:left="1134" w:header="340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57D014" w14:textId="77777777" w:rsidR="00445968" w:rsidRDefault="00445968">
      <w:pPr>
        <w:spacing w:after="0" w:line="240" w:lineRule="auto"/>
      </w:pPr>
      <w:r>
        <w:separator/>
      </w:r>
    </w:p>
  </w:endnote>
  <w:endnote w:type="continuationSeparator" w:id="0">
    <w:p w14:paraId="420AD8DF" w14:textId="77777777" w:rsidR="00445968" w:rsidRDefault="00445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2"/>
      <w:gridCol w:w="993"/>
    </w:tblGrid>
    <w:tr w:rsidR="00D53470" w14:paraId="6BB5EB53" w14:textId="77777777">
      <w:tc>
        <w:tcPr>
          <w:tcW w:w="4500" w:type="pct"/>
          <w:tcBorders>
            <w:top w:val="single" w:sz="4" w:space="0" w:color="000000"/>
          </w:tcBorders>
        </w:tcPr>
        <w:p w14:paraId="14364C40" w14:textId="77777777" w:rsidR="00D53470" w:rsidRDefault="00D53470" w:rsidP="00777E8E">
          <w:pPr>
            <w:pStyle w:val="Footer"/>
            <w:jc w:val="right"/>
          </w:pPr>
          <w:proofErr w:type="spellStart"/>
          <w:r>
            <w:t>iPLON</w:t>
          </w:r>
          <w:proofErr w:type="spellEnd"/>
          <w:r>
            <w:t xml:space="preserve"> India </w:t>
          </w:r>
          <w:proofErr w:type="spellStart"/>
          <w:r>
            <w:t>Pvt.</w:t>
          </w:r>
          <w:proofErr w:type="spellEnd"/>
          <w:r>
            <w:t xml:space="preserve"> Ltd.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1F497D"/>
        </w:tcPr>
        <w:p w14:paraId="0217F245" w14:textId="77777777" w:rsidR="00D53470" w:rsidRDefault="00D53470">
          <w:pPr>
            <w:pStyle w:val="Header"/>
            <w:rPr>
              <w:color w:val="FFFFFF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1B4A87" w:rsidRPr="001B4A87">
            <w:rPr>
              <w:noProof/>
              <w:color w:val="FFFFFF"/>
            </w:rPr>
            <w:t>2</w:t>
          </w:r>
          <w:r>
            <w:rPr>
              <w:color w:val="FFFFFF"/>
            </w:rPr>
            <w:fldChar w:fldCharType="end"/>
          </w:r>
        </w:p>
      </w:tc>
    </w:tr>
  </w:tbl>
  <w:p w14:paraId="3D11BA14" w14:textId="77777777" w:rsidR="00D53470" w:rsidRDefault="00D534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E64603" w14:textId="77777777" w:rsidR="00445968" w:rsidRDefault="00445968">
      <w:pPr>
        <w:spacing w:after="0" w:line="240" w:lineRule="auto"/>
      </w:pPr>
      <w:r>
        <w:separator/>
      </w:r>
    </w:p>
  </w:footnote>
  <w:footnote w:type="continuationSeparator" w:id="0">
    <w:p w14:paraId="4FC839A4" w14:textId="77777777" w:rsidR="00445968" w:rsidRDefault="00445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1E0FA1" w14:textId="77777777" w:rsidR="00D53470" w:rsidRDefault="00D53470">
    <w:pPr>
      <w:pStyle w:val="Header"/>
    </w:pPr>
    <w:r>
      <w:rPr>
        <w:rFonts w:eastAsia="Times New Roman"/>
        <w:noProof/>
        <w:color w:val="000000"/>
        <w:sz w:val="22"/>
        <w:lang w:eastAsia="en-IN"/>
      </w:rPr>
      <w:drawing>
        <wp:anchor distT="0" distB="0" distL="114300" distR="114300" simplePos="0" relativeHeight="251664384" behindDoc="0" locked="0" layoutInCell="1" allowOverlap="1" wp14:anchorId="334E633A" wp14:editId="61417672">
          <wp:simplePos x="0" y="0"/>
          <wp:positionH relativeFrom="column">
            <wp:posOffset>4767846</wp:posOffset>
          </wp:positionH>
          <wp:positionV relativeFrom="paragraph">
            <wp:posOffset>20113</wp:posOffset>
          </wp:positionV>
          <wp:extent cx="1819275" cy="752475"/>
          <wp:effectExtent l="0" t="0" r="9525" b="9525"/>
          <wp:wrapNone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92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24A860D" w14:textId="77777777" w:rsidR="00D53470" w:rsidRDefault="00D53470">
    <w:pPr>
      <w:pStyle w:val="Header"/>
    </w:pPr>
  </w:p>
  <w:p w14:paraId="60059695" w14:textId="77777777" w:rsidR="00D53470" w:rsidRDefault="00D53470">
    <w:pPr>
      <w:pStyle w:val="Header"/>
    </w:pPr>
  </w:p>
  <w:p w14:paraId="516EC79E" w14:textId="77777777" w:rsidR="00D53470" w:rsidRDefault="00D534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7494"/>
    <w:multiLevelType w:val="hybridMultilevel"/>
    <w:tmpl w:val="1FC8C6A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07DF319E"/>
    <w:multiLevelType w:val="hybridMultilevel"/>
    <w:tmpl w:val="680274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B80467"/>
    <w:multiLevelType w:val="hybridMultilevel"/>
    <w:tmpl w:val="22A8FE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E2C20"/>
    <w:multiLevelType w:val="hybridMultilevel"/>
    <w:tmpl w:val="FEE4263E"/>
    <w:lvl w:ilvl="0" w:tplc="E67CBB46">
      <w:start w:val="1"/>
      <w:numFmt w:val="decimal"/>
      <w:lvlText w:val="%1."/>
      <w:lvlJc w:val="left"/>
      <w:pPr>
        <w:ind w:left="720" w:hanging="360"/>
      </w:pPr>
      <w:rPr>
        <w:rFonts w:ascii="Cambria" w:hAnsi="Cambria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F35F7"/>
    <w:multiLevelType w:val="hybridMultilevel"/>
    <w:tmpl w:val="FE4EC3B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147C0B17"/>
    <w:multiLevelType w:val="hybridMultilevel"/>
    <w:tmpl w:val="31701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96689F"/>
    <w:multiLevelType w:val="hybridMultilevel"/>
    <w:tmpl w:val="C8A872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D71B8A"/>
    <w:multiLevelType w:val="hybridMultilevel"/>
    <w:tmpl w:val="EEE69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884214"/>
    <w:multiLevelType w:val="hybridMultilevel"/>
    <w:tmpl w:val="6F4AE3E8"/>
    <w:lvl w:ilvl="0" w:tplc="16D4114E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C203E6"/>
    <w:multiLevelType w:val="multilevel"/>
    <w:tmpl w:val="88663214"/>
    <w:lvl w:ilvl="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1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17" w:hanging="1800"/>
      </w:pPr>
      <w:rPr>
        <w:rFonts w:hint="default"/>
      </w:rPr>
    </w:lvl>
  </w:abstractNum>
  <w:abstractNum w:abstractNumId="10">
    <w:nsid w:val="36AE6CC2"/>
    <w:multiLevelType w:val="hybridMultilevel"/>
    <w:tmpl w:val="3B42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7B34AC"/>
    <w:multiLevelType w:val="hybridMultilevel"/>
    <w:tmpl w:val="ED0A4A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081EFB"/>
    <w:multiLevelType w:val="hybridMultilevel"/>
    <w:tmpl w:val="B52C0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4354DF"/>
    <w:multiLevelType w:val="hybridMultilevel"/>
    <w:tmpl w:val="913C16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9149E6"/>
    <w:multiLevelType w:val="hybridMultilevel"/>
    <w:tmpl w:val="A08ED9C6"/>
    <w:lvl w:ilvl="0" w:tplc="34B8E6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0FE78FC"/>
    <w:multiLevelType w:val="hybridMultilevel"/>
    <w:tmpl w:val="825207E4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6">
    <w:nsid w:val="525F46F4"/>
    <w:multiLevelType w:val="hybridMultilevel"/>
    <w:tmpl w:val="95ECE8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6C24EE"/>
    <w:multiLevelType w:val="multilevel"/>
    <w:tmpl w:val="0CF215C2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4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8">
    <w:nsid w:val="55265A2E"/>
    <w:multiLevelType w:val="hybridMultilevel"/>
    <w:tmpl w:val="E17CF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374228"/>
    <w:multiLevelType w:val="hybridMultilevel"/>
    <w:tmpl w:val="5B205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A6663B"/>
    <w:multiLevelType w:val="hybridMultilevel"/>
    <w:tmpl w:val="4CC22CFE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>
    <w:nsid w:val="6A992EAA"/>
    <w:multiLevelType w:val="hybridMultilevel"/>
    <w:tmpl w:val="AF94682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430B6F"/>
    <w:multiLevelType w:val="hybridMultilevel"/>
    <w:tmpl w:val="B6CAD89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CE93981"/>
    <w:multiLevelType w:val="hybridMultilevel"/>
    <w:tmpl w:val="78D041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8F05BB"/>
    <w:multiLevelType w:val="hybridMultilevel"/>
    <w:tmpl w:val="2D8CC4A8"/>
    <w:lvl w:ilvl="0" w:tplc="A8985E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19"/>
  </w:num>
  <w:num w:numId="6">
    <w:abstractNumId w:val="10"/>
  </w:num>
  <w:num w:numId="7">
    <w:abstractNumId w:val="17"/>
  </w:num>
  <w:num w:numId="8">
    <w:abstractNumId w:val="7"/>
  </w:num>
  <w:num w:numId="9">
    <w:abstractNumId w:val="5"/>
  </w:num>
  <w:num w:numId="10">
    <w:abstractNumId w:val="9"/>
  </w:num>
  <w:num w:numId="11">
    <w:abstractNumId w:val="20"/>
  </w:num>
  <w:num w:numId="12">
    <w:abstractNumId w:val="21"/>
  </w:num>
  <w:num w:numId="13">
    <w:abstractNumId w:val="12"/>
  </w:num>
  <w:num w:numId="14">
    <w:abstractNumId w:val="1"/>
  </w:num>
  <w:num w:numId="15">
    <w:abstractNumId w:val="11"/>
  </w:num>
  <w:num w:numId="16">
    <w:abstractNumId w:val="18"/>
  </w:num>
  <w:num w:numId="17">
    <w:abstractNumId w:val="24"/>
  </w:num>
  <w:num w:numId="18">
    <w:abstractNumId w:val="14"/>
  </w:num>
  <w:num w:numId="19">
    <w:abstractNumId w:val="15"/>
  </w:num>
  <w:num w:numId="20">
    <w:abstractNumId w:val="13"/>
  </w:num>
  <w:num w:numId="21">
    <w:abstractNumId w:val="18"/>
  </w:num>
  <w:num w:numId="22">
    <w:abstractNumId w:val="2"/>
  </w:num>
  <w:num w:numId="23">
    <w:abstractNumId w:val="6"/>
  </w:num>
  <w:num w:numId="24">
    <w:abstractNumId w:val="16"/>
  </w:num>
  <w:num w:numId="25">
    <w:abstractNumId w:val="23"/>
  </w:num>
  <w:num w:numId="26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7BD"/>
    <w:rsid w:val="000000CA"/>
    <w:rsid w:val="00002D74"/>
    <w:rsid w:val="00002E19"/>
    <w:rsid w:val="00003664"/>
    <w:rsid w:val="00005696"/>
    <w:rsid w:val="00007991"/>
    <w:rsid w:val="00007D27"/>
    <w:rsid w:val="00007DC5"/>
    <w:rsid w:val="00011443"/>
    <w:rsid w:val="0001167D"/>
    <w:rsid w:val="00012707"/>
    <w:rsid w:val="00013A0D"/>
    <w:rsid w:val="00014A34"/>
    <w:rsid w:val="00014FE4"/>
    <w:rsid w:val="00015554"/>
    <w:rsid w:val="000169EB"/>
    <w:rsid w:val="000208AA"/>
    <w:rsid w:val="00022A49"/>
    <w:rsid w:val="0002339E"/>
    <w:rsid w:val="0002379C"/>
    <w:rsid w:val="00023EF8"/>
    <w:rsid w:val="0002547C"/>
    <w:rsid w:val="00025F93"/>
    <w:rsid w:val="00027DEA"/>
    <w:rsid w:val="00027EB0"/>
    <w:rsid w:val="00031F39"/>
    <w:rsid w:val="00033883"/>
    <w:rsid w:val="00033F62"/>
    <w:rsid w:val="00034485"/>
    <w:rsid w:val="00034DD0"/>
    <w:rsid w:val="00035151"/>
    <w:rsid w:val="00036143"/>
    <w:rsid w:val="00042420"/>
    <w:rsid w:val="00044C0A"/>
    <w:rsid w:val="00047E71"/>
    <w:rsid w:val="00053674"/>
    <w:rsid w:val="000566A2"/>
    <w:rsid w:val="00057261"/>
    <w:rsid w:val="000579CF"/>
    <w:rsid w:val="000609A2"/>
    <w:rsid w:val="00061719"/>
    <w:rsid w:val="00061816"/>
    <w:rsid w:val="0006630B"/>
    <w:rsid w:val="00067821"/>
    <w:rsid w:val="00067C75"/>
    <w:rsid w:val="00067CD7"/>
    <w:rsid w:val="00070173"/>
    <w:rsid w:val="00071DF8"/>
    <w:rsid w:val="000742BC"/>
    <w:rsid w:val="00074ED4"/>
    <w:rsid w:val="00076849"/>
    <w:rsid w:val="00076DAF"/>
    <w:rsid w:val="0008217E"/>
    <w:rsid w:val="000824E0"/>
    <w:rsid w:val="00084095"/>
    <w:rsid w:val="00084EB3"/>
    <w:rsid w:val="00087317"/>
    <w:rsid w:val="000923E4"/>
    <w:rsid w:val="000972B7"/>
    <w:rsid w:val="000A0CA4"/>
    <w:rsid w:val="000A19B9"/>
    <w:rsid w:val="000A39A0"/>
    <w:rsid w:val="000A569A"/>
    <w:rsid w:val="000B3529"/>
    <w:rsid w:val="000B6534"/>
    <w:rsid w:val="000C0615"/>
    <w:rsid w:val="000C0746"/>
    <w:rsid w:val="000C469D"/>
    <w:rsid w:val="000D118C"/>
    <w:rsid w:val="000D11C5"/>
    <w:rsid w:val="000D11CB"/>
    <w:rsid w:val="000D2E27"/>
    <w:rsid w:val="000D4199"/>
    <w:rsid w:val="000D4353"/>
    <w:rsid w:val="000D4D57"/>
    <w:rsid w:val="000E0644"/>
    <w:rsid w:val="000E27DF"/>
    <w:rsid w:val="000E3A49"/>
    <w:rsid w:val="000E4CA6"/>
    <w:rsid w:val="000E51B5"/>
    <w:rsid w:val="000E5E6D"/>
    <w:rsid w:val="000E6039"/>
    <w:rsid w:val="000F2EBF"/>
    <w:rsid w:val="000F3671"/>
    <w:rsid w:val="000F48A2"/>
    <w:rsid w:val="000F74E4"/>
    <w:rsid w:val="001028B5"/>
    <w:rsid w:val="0010490E"/>
    <w:rsid w:val="0010724B"/>
    <w:rsid w:val="0010729D"/>
    <w:rsid w:val="0010776D"/>
    <w:rsid w:val="00107D01"/>
    <w:rsid w:val="00110A31"/>
    <w:rsid w:val="00112C8E"/>
    <w:rsid w:val="001229F5"/>
    <w:rsid w:val="00124D4B"/>
    <w:rsid w:val="00126EEC"/>
    <w:rsid w:val="00130059"/>
    <w:rsid w:val="00130A61"/>
    <w:rsid w:val="0013337B"/>
    <w:rsid w:val="00133A88"/>
    <w:rsid w:val="00137CB5"/>
    <w:rsid w:val="00140074"/>
    <w:rsid w:val="00142B1D"/>
    <w:rsid w:val="00143A17"/>
    <w:rsid w:val="00143F97"/>
    <w:rsid w:val="00144BD0"/>
    <w:rsid w:val="001461BF"/>
    <w:rsid w:val="001465F0"/>
    <w:rsid w:val="001466B2"/>
    <w:rsid w:val="001476BA"/>
    <w:rsid w:val="001477E5"/>
    <w:rsid w:val="00152F8F"/>
    <w:rsid w:val="00154F2B"/>
    <w:rsid w:val="00155A23"/>
    <w:rsid w:val="00155BA5"/>
    <w:rsid w:val="00155EA2"/>
    <w:rsid w:val="001612F5"/>
    <w:rsid w:val="00163F98"/>
    <w:rsid w:val="00171E58"/>
    <w:rsid w:val="00172323"/>
    <w:rsid w:val="00175B03"/>
    <w:rsid w:val="0017762D"/>
    <w:rsid w:val="0018006F"/>
    <w:rsid w:val="00182A66"/>
    <w:rsid w:val="00182CBD"/>
    <w:rsid w:val="00192385"/>
    <w:rsid w:val="00192928"/>
    <w:rsid w:val="00192F92"/>
    <w:rsid w:val="0019390D"/>
    <w:rsid w:val="001940D6"/>
    <w:rsid w:val="0019684A"/>
    <w:rsid w:val="00196E38"/>
    <w:rsid w:val="001A06BD"/>
    <w:rsid w:val="001A2A1C"/>
    <w:rsid w:val="001B0796"/>
    <w:rsid w:val="001B1275"/>
    <w:rsid w:val="001B342B"/>
    <w:rsid w:val="001B3DC7"/>
    <w:rsid w:val="001B4A87"/>
    <w:rsid w:val="001B71C3"/>
    <w:rsid w:val="001C4CAD"/>
    <w:rsid w:val="001C51C8"/>
    <w:rsid w:val="001C6501"/>
    <w:rsid w:val="001D1483"/>
    <w:rsid w:val="001D1F63"/>
    <w:rsid w:val="001D4539"/>
    <w:rsid w:val="001D4700"/>
    <w:rsid w:val="001D5F63"/>
    <w:rsid w:val="001D661F"/>
    <w:rsid w:val="001D6E36"/>
    <w:rsid w:val="001E0031"/>
    <w:rsid w:val="001E3433"/>
    <w:rsid w:val="001E3DBA"/>
    <w:rsid w:val="001E4E32"/>
    <w:rsid w:val="001E5CFE"/>
    <w:rsid w:val="001F16E0"/>
    <w:rsid w:val="001F50BB"/>
    <w:rsid w:val="001F5E4A"/>
    <w:rsid w:val="001F6979"/>
    <w:rsid w:val="001F70CF"/>
    <w:rsid w:val="0020018D"/>
    <w:rsid w:val="00200A31"/>
    <w:rsid w:val="00201039"/>
    <w:rsid w:val="0020258D"/>
    <w:rsid w:val="00204D21"/>
    <w:rsid w:val="00205365"/>
    <w:rsid w:val="00205FB6"/>
    <w:rsid w:val="00206B50"/>
    <w:rsid w:val="00207F67"/>
    <w:rsid w:val="00211ED3"/>
    <w:rsid w:val="002125D3"/>
    <w:rsid w:val="0021460F"/>
    <w:rsid w:val="0021548E"/>
    <w:rsid w:val="00217919"/>
    <w:rsid w:val="0022573D"/>
    <w:rsid w:val="00225E1D"/>
    <w:rsid w:val="00232AC6"/>
    <w:rsid w:val="0023303B"/>
    <w:rsid w:val="002336F9"/>
    <w:rsid w:val="00236FD9"/>
    <w:rsid w:val="002376DA"/>
    <w:rsid w:val="002406C9"/>
    <w:rsid w:val="0024126F"/>
    <w:rsid w:val="00241871"/>
    <w:rsid w:val="002440A4"/>
    <w:rsid w:val="00244D58"/>
    <w:rsid w:val="00246577"/>
    <w:rsid w:val="002471A3"/>
    <w:rsid w:val="0025058A"/>
    <w:rsid w:val="002530C9"/>
    <w:rsid w:val="002544D2"/>
    <w:rsid w:val="00254F01"/>
    <w:rsid w:val="0025553F"/>
    <w:rsid w:val="002556E8"/>
    <w:rsid w:val="0025574C"/>
    <w:rsid w:val="00256549"/>
    <w:rsid w:val="002573ED"/>
    <w:rsid w:val="00260030"/>
    <w:rsid w:val="00260EAC"/>
    <w:rsid w:val="00260F81"/>
    <w:rsid w:val="002634DF"/>
    <w:rsid w:val="00263C01"/>
    <w:rsid w:val="00267431"/>
    <w:rsid w:val="002717AB"/>
    <w:rsid w:val="00272391"/>
    <w:rsid w:val="0027577C"/>
    <w:rsid w:val="00282A76"/>
    <w:rsid w:val="00283340"/>
    <w:rsid w:val="002834A2"/>
    <w:rsid w:val="00286713"/>
    <w:rsid w:val="002867E9"/>
    <w:rsid w:val="002948BB"/>
    <w:rsid w:val="0029581F"/>
    <w:rsid w:val="0029747B"/>
    <w:rsid w:val="00297599"/>
    <w:rsid w:val="002A31E0"/>
    <w:rsid w:val="002A3227"/>
    <w:rsid w:val="002A36AC"/>
    <w:rsid w:val="002B1724"/>
    <w:rsid w:val="002B2F62"/>
    <w:rsid w:val="002B616B"/>
    <w:rsid w:val="002C0277"/>
    <w:rsid w:val="002C50B6"/>
    <w:rsid w:val="002C5951"/>
    <w:rsid w:val="002C6DFF"/>
    <w:rsid w:val="002D60FB"/>
    <w:rsid w:val="002D65CB"/>
    <w:rsid w:val="002D7112"/>
    <w:rsid w:val="002D7BFA"/>
    <w:rsid w:val="002E0101"/>
    <w:rsid w:val="002E14E2"/>
    <w:rsid w:val="002E1621"/>
    <w:rsid w:val="002E3736"/>
    <w:rsid w:val="002E408F"/>
    <w:rsid w:val="002E47B7"/>
    <w:rsid w:val="002E7232"/>
    <w:rsid w:val="002E77F0"/>
    <w:rsid w:val="002F0650"/>
    <w:rsid w:val="002F6D2F"/>
    <w:rsid w:val="002F6D83"/>
    <w:rsid w:val="002F70D5"/>
    <w:rsid w:val="00301813"/>
    <w:rsid w:val="003018D0"/>
    <w:rsid w:val="00305FC9"/>
    <w:rsid w:val="003060E8"/>
    <w:rsid w:val="003063DE"/>
    <w:rsid w:val="00306E74"/>
    <w:rsid w:val="00311A69"/>
    <w:rsid w:val="00313291"/>
    <w:rsid w:val="00314E14"/>
    <w:rsid w:val="00315491"/>
    <w:rsid w:val="0031639C"/>
    <w:rsid w:val="00321286"/>
    <w:rsid w:val="003227D3"/>
    <w:rsid w:val="00322F77"/>
    <w:rsid w:val="00325E08"/>
    <w:rsid w:val="00331539"/>
    <w:rsid w:val="0033182E"/>
    <w:rsid w:val="00331B12"/>
    <w:rsid w:val="003329A2"/>
    <w:rsid w:val="0033635F"/>
    <w:rsid w:val="00336773"/>
    <w:rsid w:val="0034066F"/>
    <w:rsid w:val="0034110B"/>
    <w:rsid w:val="00342BB8"/>
    <w:rsid w:val="00343554"/>
    <w:rsid w:val="00345665"/>
    <w:rsid w:val="00350D23"/>
    <w:rsid w:val="00353406"/>
    <w:rsid w:val="00355814"/>
    <w:rsid w:val="00355A9B"/>
    <w:rsid w:val="0035706D"/>
    <w:rsid w:val="00360B3F"/>
    <w:rsid w:val="00360F55"/>
    <w:rsid w:val="00361DB8"/>
    <w:rsid w:val="00366ABB"/>
    <w:rsid w:val="00367B88"/>
    <w:rsid w:val="00367FD7"/>
    <w:rsid w:val="00374C6F"/>
    <w:rsid w:val="0037574C"/>
    <w:rsid w:val="00377511"/>
    <w:rsid w:val="003823EE"/>
    <w:rsid w:val="00382AC7"/>
    <w:rsid w:val="00385099"/>
    <w:rsid w:val="00385E2C"/>
    <w:rsid w:val="00390DCA"/>
    <w:rsid w:val="003927BA"/>
    <w:rsid w:val="00394103"/>
    <w:rsid w:val="00397663"/>
    <w:rsid w:val="00397708"/>
    <w:rsid w:val="003A3A5F"/>
    <w:rsid w:val="003A4575"/>
    <w:rsid w:val="003A67F0"/>
    <w:rsid w:val="003A6C31"/>
    <w:rsid w:val="003A6FC1"/>
    <w:rsid w:val="003A7706"/>
    <w:rsid w:val="003A789B"/>
    <w:rsid w:val="003B18E7"/>
    <w:rsid w:val="003C0ABF"/>
    <w:rsid w:val="003C2581"/>
    <w:rsid w:val="003C2F71"/>
    <w:rsid w:val="003C305F"/>
    <w:rsid w:val="003C4EEC"/>
    <w:rsid w:val="003D33C6"/>
    <w:rsid w:val="003D6524"/>
    <w:rsid w:val="003E0374"/>
    <w:rsid w:val="003E0F0B"/>
    <w:rsid w:val="003E3F53"/>
    <w:rsid w:val="003E4234"/>
    <w:rsid w:val="003E5022"/>
    <w:rsid w:val="003E5E43"/>
    <w:rsid w:val="003E67A2"/>
    <w:rsid w:val="003F045A"/>
    <w:rsid w:val="003F0501"/>
    <w:rsid w:val="003F71B3"/>
    <w:rsid w:val="003F7D2F"/>
    <w:rsid w:val="00400160"/>
    <w:rsid w:val="00400958"/>
    <w:rsid w:val="00401346"/>
    <w:rsid w:val="004033AA"/>
    <w:rsid w:val="00405227"/>
    <w:rsid w:val="00406771"/>
    <w:rsid w:val="00407D9E"/>
    <w:rsid w:val="00410401"/>
    <w:rsid w:val="00411534"/>
    <w:rsid w:val="0041529A"/>
    <w:rsid w:val="00415C90"/>
    <w:rsid w:val="00416F4C"/>
    <w:rsid w:val="00417495"/>
    <w:rsid w:val="00417EDD"/>
    <w:rsid w:val="0042249C"/>
    <w:rsid w:val="00422ED3"/>
    <w:rsid w:val="00425046"/>
    <w:rsid w:val="00430D4A"/>
    <w:rsid w:val="00431AFA"/>
    <w:rsid w:val="00431CF2"/>
    <w:rsid w:val="004341EE"/>
    <w:rsid w:val="00437AD4"/>
    <w:rsid w:val="00441CE9"/>
    <w:rsid w:val="0044513C"/>
    <w:rsid w:val="00445319"/>
    <w:rsid w:val="00445624"/>
    <w:rsid w:val="00445968"/>
    <w:rsid w:val="00445AF8"/>
    <w:rsid w:val="00447C99"/>
    <w:rsid w:val="00450A79"/>
    <w:rsid w:val="00450CBA"/>
    <w:rsid w:val="0045117B"/>
    <w:rsid w:val="00451BA5"/>
    <w:rsid w:val="00452C22"/>
    <w:rsid w:val="0045333A"/>
    <w:rsid w:val="00454634"/>
    <w:rsid w:val="004558CB"/>
    <w:rsid w:val="0045637F"/>
    <w:rsid w:val="0045795B"/>
    <w:rsid w:val="00457D44"/>
    <w:rsid w:val="00461000"/>
    <w:rsid w:val="0046262B"/>
    <w:rsid w:val="00463061"/>
    <w:rsid w:val="00465461"/>
    <w:rsid w:val="00466305"/>
    <w:rsid w:val="00470BB7"/>
    <w:rsid w:val="004728DD"/>
    <w:rsid w:val="00472C93"/>
    <w:rsid w:val="00473C67"/>
    <w:rsid w:val="00484D16"/>
    <w:rsid w:val="0048529B"/>
    <w:rsid w:val="004905CF"/>
    <w:rsid w:val="004907D0"/>
    <w:rsid w:val="00496E8B"/>
    <w:rsid w:val="004A22BA"/>
    <w:rsid w:val="004A2432"/>
    <w:rsid w:val="004B0E17"/>
    <w:rsid w:val="004B2029"/>
    <w:rsid w:val="004B55BA"/>
    <w:rsid w:val="004B7886"/>
    <w:rsid w:val="004B7A53"/>
    <w:rsid w:val="004C1CAA"/>
    <w:rsid w:val="004C2790"/>
    <w:rsid w:val="004C29C0"/>
    <w:rsid w:val="004C3A2A"/>
    <w:rsid w:val="004C4E3B"/>
    <w:rsid w:val="004C7054"/>
    <w:rsid w:val="004D3F2F"/>
    <w:rsid w:val="004D6712"/>
    <w:rsid w:val="004D6CBB"/>
    <w:rsid w:val="004E39B2"/>
    <w:rsid w:val="004E4E1D"/>
    <w:rsid w:val="004E530B"/>
    <w:rsid w:val="004E568E"/>
    <w:rsid w:val="004E619D"/>
    <w:rsid w:val="004F30D4"/>
    <w:rsid w:val="004F5B6C"/>
    <w:rsid w:val="00500060"/>
    <w:rsid w:val="00500ADA"/>
    <w:rsid w:val="00503031"/>
    <w:rsid w:val="00503408"/>
    <w:rsid w:val="00503BF7"/>
    <w:rsid w:val="005048F6"/>
    <w:rsid w:val="00506D91"/>
    <w:rsid w:val="00510873"/>
    <w:rsid w:val="00511B3B"/>
    <w:rsid w:val="00524480"/>
    <w:rsid w:val="005253CB"/>
    <w:rsid w:val="005347E7"/>
    <w:rsid w:val="00536BD2"/>
    <w:rsid w:val="00540A22"/>
    <w:rsid w:val="005430B6"/>
    <w:rsid w:val="005432A7"/>
    <w:rsid w:val="005443C5"/>
    <w:rsid w:val="00544D17"/>
    <w:rsid w:val="00545465"/>
    <w:rsid w:val="005455BF"/>
    <w:rsid w:val="00546223"/>
    <w:rsid w:val="0054712D"/>
    <w:rsid w:val="005477BB"/>
    <w:rsid w:val="00555FF9"/>
    <w:rsid w:val="00556D1E"/>
    <w:rsid w:val="00560A5A"/>
    <w:rsid w:val="00561404"/>
    <w:rsid w:val="005627A9"/>
    <w:rsid w:val="005630E4"/>
    <w:rsid w:val="00563CC9"/>
    <w:rsid w:val="00563D80"/>
    <w:rsid w:val="00564C8C"/>
    <w:rsid w:val="00570681"/>
    <w:rsid w:val="0057218C"/>
    <w:rsid w:val="00572D4D"/>
    <w:rsid w:val="00573BDF"/>
    <w:rsid w:val="00576CEA"/>
    <w:rsid w:val="0058118C"/>
    <w:rsid w:val="0058253A"/>
    <w:rsid w:val="00583047"/>
    <w:rsid w:val="005832D0"/>
    <w:rsid w:val="005854B4"/>
    <w:rsid w:val="005860D7"/>
    <w:rsid w:val="005870CD"/>
    <w:rsid w:val="00590CE4"/>
    <w:rsid w:val="00591B45"/>
    <w:rsid w:val="00592C73"/>
    <w:rsid w:val="00595FBA"/>
    <w:rsid w:val="00596C10"/>
    <w:rsid w:val="005A2013"/>
    <w:rsid w:val="005A239C"/>
    <w:rsid w:val="005A39E5"/>
    <w:rsid w:val="005A4485"/>
    <w:rsid w:val="005B54E2"/>
    <w:rsid w:val="005C216A"/>
    <w:rsid w:val="005C34FE"/>
    <w:rsid w:val="005C38A4"/>
    <w:rsid w:val="005C50F8"/>
    <w:rsid w:val="005C719B"/>
    <w:rsid w:val="005D01E9"/>
    <w:rsid w:val="005D0E22"/>
    <w:rsid w:val="005D3262"/>
    <w:rsid w:val="005D34EA"/>
    <w:rsid w:val="005D3BC9"/>
    <w:rsid w:val="005D3E23"/>
    <w:rsid w:val="005D54AD"/>
    <w:rsid w:val="005D794B"/>
    <w:rsid w:val="005E1006"/>
    <w:rsid w:val="005E2DC4"/>
    <w:rsid w:val="005E2F3C"/>
    <w:rsid w:val="005E6112"/>
    <w:rsid w:val="005E6A6F"/>
    <w:rsid w:val="005E7570"/>
    <w:rsid w:val="005F1A5E"/>
    <w:rsid w:val="005F2D2B"/>
    <w:rsid w:val="005F2FBE"/>
    <w:rsid w:val="005F4B58"/>
    <w:rsid w:val="005F51F2"/>
    <w:rsid w:val="005F5216"/>
    <w:rsid w:val="005F7A85"/>
    <w:rsid w:val="00606C75"/>
    <w:rsid w:val="00607169"/>
    <w:rsid w:val="00610F27"/>
    <w:rsid w:val="006161B5"/>
    <w:rsid w:val="00617ADF"/>
    <w:rsid w:val="00621B7B"/>
    <w:rsid w:val="0062248B"/>
    <w:rsid w:val="00622944"/>
    <w:rsid w:val="00623D4E"/>
    <w:rsid w:val="00626EAF"/>
    <w:rsid w:val="006276C2"/>
    <w:rsid w:val="00627909"/>
    <w:rsid w:val="00630B4F"/>
    <w:rsid w:val="00631C1A"/>
    <w:rsid w:val="00632CE4"/>
    <w:rsid w:val="00633719"/>
    <w:rsid w:val="006339AF"/>
    <w:rsid w:val="00636380"/>
    <w:rsid w:val="006373AB"/>
    <w:rsid w:val="00642D7D"/>
    <w:rsid w:val="0064538A"/>
    <w:rsid w:val="00646814"/>
    <w:rsid w:val="00647D8A"/>
    <w:rsid w:val="00650D49"/>
    <w:rsid w:val="0065118C"/>
    <w:rsid w:val="006525E8"/>
    <w:rsid w:val="0065276B"/>
    <w:rsid w:val="0065508F"/>
    <w:rsid w:val="00655FD4"/>
    <w:rsid w:val="006560DA"/>
    <w:rsid w:val="00657BCA"/>
    <w:rsid w:val="0066031E"/>
    <w:rsid w:val="00660D65"/>
    <w:rsid w:val="006614CE"/>
    <w:rsid w:val="00663992"/>
    <w:rsid w:val="00663CA9"/>
    <w:rsid w:val="00676459"/>
    <w:rsid w:val="00683874"/>
    <w:rsid w:val="0068405D"/>
    <w:rsid w:val="006841ED"/>
    <w:rsid w:val="0069213C"/>
    <w:rsid w:val="00692FFC"/>
    <w:rsid w:val="00694D36"/>
    <w:rsid w:val="00696073"/>
    <w:rsid w:val="00697F30"/>
    <w:rsid w:val="006A0DB3"/>
    <w:rsid w:val="006A6D5C"/>
    <w:rsid w:val="006B0F24"/>
    <w:rsid w:val="006B1006"/>
    <w:rsid w:val="006B231A"/>
    <w:rsid w:val="006B51C6"/>
    <w:rsid w:val="006B72DF"/>
    <w:rsid w:val="006C0509"/>
    <w:rsid w:val="006C4B73"/>
    <w:rsid w:val="006C79B2"/>
    <w:rsid w:val="006D0189"/>
    <w:rsid w:val="006D140F"/>
    <w:rsid w:val="006D2444"/>
    <w:rsid w:val="006D24F7"/>
    <w:rsid w:val="006E0B97"/>
    <w:rsid w:val="006E0F15"/>
    <w:rsid w:val="006E20D6"/>
    <w:rsid w:val="006E6B48"/>
    <w:rsid w:val="006F259F"/>
    <w:rsid w:val="006F640F"/>
    <w:rsid w:val="006F79C0"/>
    <w:rsid w:val="00702C73"/>
    <w:rsid w:val="007039A8"/>
    <w:rsid w:val="00704C7E"/>
    <w:rsid w:val="00704D87"/>
    <w:rsid w:val="007065E5"/>
    <w:rsid w:val="0071092A"/>
    <w:rsid w:val="00713E41"/>
    <w:rsid w:val="0071435C"/>
    <w:rsid w:val="007224C8"/>
    <w:rsid w:val="00722685"/>
    <w:rsid w:val="00725052"/>
    <w:rsid w:val="00727753"/>
    <w:rsid w:val="00727A54"/>
    <w:rsid w:val="0073016A"/>
    <w:rsid w:val="00731938"/>
    <w:rsid w:val="00733251"/>
    <w:rsid w:val="007359EC"/>
    <w:rsid w:val="00735A07"/>
    <w:rsid w:val="00736353"/>
    <w:rsid w:val="00736382"/>
    <w:rsid w:val="00737068"/>
    <w:rsid w:val="007378C1"/>
    <w:rsid w:val="007477B0"/>
    <w:rsid w:val="00747E17"/>
    <w:rsid w:val="00751BE3"/>
    <w:rsid w:val="00754E0B"/>
    <w:rsid w:val="00756173"/>
    <w:rsid w:val="00757297"/>
    <w:rsid w:val="007578EB"/>
    <w:rsid w:val="00757D39"/>
    <w:rsid w:val="00760F22"/>
    <w:rsid w:val="0076467B"/>
    <w:rsid w:val="00765D90"/>
    <w:rsid w:val="00766579"/>
    <w:rsid w:val="007665E2"/>
    <w:rsid w:val="0077147E"/>
    <w:rsid w:val="007729A8"/>
    <w:rsid w:val="00773DFD"/>
    <w:rsid w:val="00774284"/>
    <w:rsid w:val="00777A83"/>
    <w:rsid w:val="00777E8E"/>
    <w:rsid w:val="00783D97"/>
    <w:rsid w:val="007842DB"/>
    <w:rsid w:val="00784E0B"/>
    <w:rsid w:val="00785F4D"/>
    <w:rsid w:val="00790BFA"/>
    <w:rsid w:val="007915A0"/>
    <w:rsid w:val="0079246C"/>
    <w:rsid w:val="00793B8E"/>
    <w:rsid w:val="007A0B85"/>
    <w:rsid w:val="007A1AC1"/>
    <w:rsid w:val="007A3BE5"/>
    <w:rsid w:val="007B16E3"/>
    <w:rsid w:val="007B3D04"/>
    <w:rsid w:val="007B3D9E"/>
    <w:rsid w:val="007B4014"/>
    <w:rsid w:val="007B4D5C"/>
    <w:rsid w:val="007B71EA"/>
    <w:rsid w:val="007C0BB9"/>
    <w:rsid w:val="007C1985"/>
    <w:rsid w:val="007C6E5F"/>
    <w:rsid w:val="007C7041"/>
    <w:rsid w:val="007D08A6"/>
    <w:rsid w:val="007D1210"/>
    <w:rsid w:val="007D1886"/>
    <w:rsid w:val="007D3805"/>
    <w:rsid w:val="007D4007"/>
    <w:rsid w:val="007D51A1"/>
    <w:rsid w:val="007D7499"/>
    <w:rsid w:val="007D7B20"/>
    <w:rsid w:val="007D7C5E"/>
    <w:rsid w:val="007D7E5E"/>
    <w:rsid w:val="007E0EA3"/>
    <w:rsid w:val="007E1B37"/>
    <w:rsid w:val="007E2FA7"/>
    <w:rsid w:val="007E48C6"/>
    <w:rsid w:val="007E4DBC"/>
    <w:rsid w:val="007E63A8"/>
    <w:rsid w:val="007F0108"/>
    <w:rsid w:val="007F4660"/>
    <w:rsid w:val="007F6A22"/>
    <w:rsid w:val="00800FF9"/>
    <w:rsid w:val="008014FF"/>
    <w:rsid w:val="00803A90"/>
    <w:rsid w:val="00804197"/>
    <w:rsid w:val="00806F71"/>
    <w:rsid w:val="00812EB6"/>
    <w:rsid w:val="00814697"/>
    <w:rsid w:val="00816197"/>
    <w:rsid w:val="00817B28"/>
    <w:rsid w:val="00820A58"/>
    <w:rsid w:val="008211C1"/>
    <w:rsid w:val="00821386"/>
    <w:rsid w:val="00821D2F"/>
    <w:rsid w:val="00825665"/>
    <w:rsid w:val="008262DC"/>
    <w:rsid w:val="00826550"/>
    <w:rsid w:val="00831555"/>
    <w:rsid w:val="0083183E"/>
    <w:rsid w:val="00831E7F"/>
    <w:rsid w:val="00834954"/>
    <w:rsid w:val="00834DED"/>
    <w:rsid w:val="008351B6"/>
    <w:rsid w:val="00835F11"/>
    <w:rsid w:val="00836597"/>
    <w:rsid w:val="0083738B"/>
    <w:rsid w:val="0083738E"/>
    <w:rsid w:val="00840919"/>
    <w:rsid w:val="00840F39"/>
    <w:rsid w:val="008428CF"/>
    <w:rsid w:val="00844743"/>
    <w:rsid w:val="00845207"/>
    <w:rsid w:val="00846F60"/>
    <w:rsid w:val="00847584"/>
    <w:rsid w:val="0085292F"/>
    <w:rsid w:val="00854DDA"/>
    <w:rsid w:val="008554C5"/>
    <w:rsid w:val="00857551"/>
    <w:rsid w:val="0085775D"/>
    <w:rsid w:val="00857A74"/>
    <w:rsid w:val="00857C9B"/>
    <w:rsid w:val="00860498"/>
    <w:rsid w:val="00860B8B"/>
    <w:rsid w:val="00862014"/>
    <w:rsid w:val="0086266E"/>
    <w:rsid w:val="00862BEA"/>
    <w:rsid w:val="008633E9"/>
    <w:rsid w:val="00865702"/>
    <w:rsid w:val="008716FE"/>
    <w:rsid w:val="00871C28"/>
    <w:rsid w:val="008734D1"/>
    <w:rsid w:val="00874CE4"/>
    <w:rsid w:val="008751EF"/>
    <w:rsid w:val="0087654B"/>
    <w:rsid w:val="0088092C"/>
    <w:rsid w:val="00883B11"/>
    <w:rsid w:val="0088416F"/>
    <w:rsid w:val="00885233"/>
    <w:rsid w:val="00890DA2"/>
    <w:rsid w:val="00891374"/>
    <w:rsid w:val="00892A21"/>
    <w:rsid w:val="0089390B"/>
    <w:rsid w:val="008945DD"/>
    <w:rsid w:val="008959CD"/>
    <w:rsid w:val="008978ED"/>
    <w:rsid w:val="008A130A"/>
    <w:rsid w:val="008A14DD"/>
    <w:rsid w:val="008A6E8F"/>
    <w:rsid w:val="008B2B8D"/>
    <w:rsid w:val="008B4626"/>
    <w:rsid w:val="008B4F18"/>
    <w:rsid w:val="008B5957"/>
    <w:rsid w:val="008B709F"/>
    <w:rsid w:val="008B7421"/>
    <w:rsid w:val="008C2C92"/>
    <w:rsid w:val="008C63CB"/>
    <w:rsid w:val="008C6A3D"/>
    <w:rsid w:val="008C6E06"/>
    <w:rsid w:val="008C7D36"/>
    <w:rsid w:val="008D3329"/>
    <w:rsid w:val="008D45A6"/>
    <w:rsid w:val="008D66A8"/>
    <w:rsid w:val="008E00BB"/>
    <w:rsid w:val="008E1FAF"/>
    <w:rsid w:val="008E22AE"/>
    <w:rsid w:val="008E2CEC"/>
    <w:rsid w:val="008E7DF3"/>
    <w:rsid w:val="008F2AB4"/>
    <w:rsid w:val="008F36C7"/>
    <w:rsid w:val="008F440E"/>
    <w:rsid w:val="008F4919"/>
    <w:rsid w:val="008F653C"/>
    <w:rsid w:val="008F7D8E"/>
    <w:rsid w:val="00901C38"/>
    <w:rsid w:val="00903673"/>
    <w:rsid w:val="00906D0C"/>
    <w:rsid w:val="00912481"/>
    <w:rsid w:val="0091471E"/>
    <w:rsid w:val="00917D17"/>
    <w:rsid w:val="00920B80"/>
    <w:rsid w:val="00921586"/>
    <w:rsid w:val="0092412A"/>
    <w:rsid w:val="009254F6"/>
    <w:rsid w:val="009313A8"/>
    <w:rsid w:val="00931A1F"/>
    <w:rsid w:val="00934F8E"/>
    <w:rsid w:val="00937E5B"/>
    <w:rsid w:val="0094141E"/>
    <w:rsid w:val="0094176C"/>
    <w:rsid w:val="00941980"/>
    <w:rsid w:val="00941BFA"/>
    <w:rsid w:val="009446C0"/>
    <w:rsid w:val="00944AC1"/>
    <w:rsid w:val="0094503B"/>
    <w:rsid w:val="00946FF1"/>
    <w:rsid w:val="0094779E"/>
    <w:rsid w:val="0094780D"/>
    <w:rsid w:val="00947903"/>
    <w:rsid w:val="00951C3F"/>
    <w:rsid w:val="009542AD"/>
    <w:rsid w:val="009555B1"/>
    <w:rsid w:val="00956951"/>
    <w:rsid w:val="00956B00"/>
    <w:rsid w:val="00961651"/>
    <w:rsid w:val="009618F4"/>
    <w:rsid w:val="00963781"/>
    <w:rsid w:val="00964857"/>
    <w:rsid w:val="00966968"/>
    <w:rsid w:val="00966E4D"/>
    <w:rsid w:val="00967712"/>
    <w:rsid w:val="0097072F"/>
    <w:rsid w:val="00973198"/>
    <w:rsid w:val="0097369D"/>
    <w:rsid w:val="009737FE"/>
    <w:rsid w:val="00973941"/>
    <w:rsid w:val="00976DED"/>
    <w:rsid w:val="009776EB"/>
    <w:rsid w:val="00980569"/>
    <w:rsid w:val="0098382C"/>
    <w:rsid w:val="00983AA2"/>
    <w:rsid w:val="00983BFF"/>
    <w:rsid w:val="00986C92"/>
    <w:rsid w:val="00990A9C"/>
    <w:rsid w:val="0099290D"/>
    <w:rsid w:val="00992FC9"/>
    <w:rsid w:val="00994C22"/>
    <w:rsid w:val="0099501C"/>
    <w:rsid w:val="009962C4"/>
    <w:rsid w:val="00996467"/>
    <w:rsid w:val="009A164A"/>
    <w:rsid w:val="009A1D13"/>
    <w:rsid w:val="009A228F"/>
    <w:rsid w:val="009A4FA5"/>
    <w:rsid w:val="009A7432"/>
    <w:rsid w:val="009B675A"/>
    <w:rsid w:val="009C06A5"/>
    <w:rsid w:val="009C1463"/>
    <w:rsid w:val="009C15EC"/>
    <w:rsid w:val="009C7A62"/>
    <w:rsid w:val="009D1C5B"/>
    <w:rsid w:val="009D1FC4"/>
    <w:rsid w:val="009D5B18"/>
    <w:rsid w:val="009D5BED"/>
    <w:rsid w:val="009D63E5"/>
    <w:rsid w:val="009D7616"/>
    <w:rsid w:val="009E1915"/>
    <w:rsid w:val="009E2D5C"/>
    <w:rsid w:val="009E4FE4"/>
    <w:rsid w:val="009E5090"/>
    <w:rsid w:val="009E675F"/>
    <w:rsid w:val="009F205C"/>
    <w:rsid w:val="009F36B7"/>
    <w:rsid w:val="00A019AD"/>
    <w:rsid w:val="00A0488F"/>
    <w:rsid w:val="00A06CB0"/>
    <w:rsid w:val="00A078B9"/>
    <w:rsid w:val="00A1233F"/>
    <w:rsid w:val="00A14A18"/>
    <w:rsid w:val="00A1502A"/>
    <w:rsid w:val="00A17A16"/>
    <w:rsid w:val="00A23A5F"/>
    <w:rsid w:val="00A26DD4"/>
    <w:rsid w:val="00A27BF3"/>
    <w:rsid w:val="00A31261"/>
    <w:rsid w:val="00A3159A"/>
    <w:rsid w:val="00A31A14"/>
    <w:rsid w:val="00A31EBB"/>
    <w:rsid w:val="00A32ECD"/>
    <w:rsid w:val="00A33247"/>
    <w:rsid w:val="00A3396A"/>
    <w:rsid w:val="00A3696E"/>
    <w:rsid w:val="00A36A19"/>
    <w:rsid w:val="00A4074F"/>
    <w:rsid w:val="00A41138"/>
    <w:rsid w:val="00A41D71"/>
    <w:rsid w:val="00A44831"/>
    <w:rsid w:val="00A44F31"/>
    <w:rsid w:val="00A50E21"/>
    <w:rsid w:val="00A51641"/>
    <w:rsid w:val="00A52A40"/>
    <w:rsid w:val="00A6052C"/>
    <w:rsid w:val="00A62168"/>
    <w:rsid w:val="00A62D41"/>
    <w:rsid w:val="00A676EF"/>
    <w:rsid w:val="00A715FF"/>
    <w:rsid w:val="00A7461B"/>
    <w:rsid w:val="00A77481"/>
    <w:rsid w:val="00A776D8"/>
    <w:rsid w:val="00A81588"/>
    <w:rsid w:val="00A81A1D"/>
    <w:rsid w:val="00A836BE"/>
    <w:rsid w:val="00A838C3"/>
    <w:rsid w:val="00A84249"/>
    <w:rsid w:val="00A8474F"/>
    <w:rsid w:val="00A84D05"/>
    <w:rsid w:val="00A87C4C"/>
    <w:rsid w:val="00A90274"/>
    <w:rsid w:val="00A90B04"/>
    <w:rsid w:val="00A90C9B"/>
    <w:rsid w:val="00A955D9"/>
    <w:rsid w:val="00A95825"/>
    <w:rsid w:val="00A95C60"/>
    <w:rsid w:val="00A97841"/>
    <w:rsid w:val="00AA0056"/>
    <w:rsid w:val="00AA065E"/>
    <w:rsid w:val="00AA2FCF"/>
    <w:rsid w:val="00AA4A9D"/>
    <w:rsid w:val="00AA5216"/>
    <w:rsid w:val="00AA73B6"/>
    <w:rsid w:val="00AA7559"/>
    <w:rsid w:val="00AA7664"/>
    <w:rsid w:val="00AB032F"/>
    <w:rsid w:val="00AB0638"/>
    <w:rsid w:val="00AB06B2"/>
    <w:rsid w:val="00AB0AEB"/>
    <w:rsid w:val="00AB2E5C"/>
    <w:rsid w:val="00AB3628"/>
    <w:rsid w:val="00AB3EE9"/>
    <w:rsid w:val="00AB4A13"/>
    <w:rsid w:val="00AB56DD"/>
    <w:rsid w:val="00AB5B23"/>
    <w:rsid w:val="00AB5EE8"/>
    <w:rsid w:val="00AC1ABB"/>
    <w:rsid w:val="00AC4ED1"/>
    <w:rsid w:val="00AD48B1"/>
    <w:rsid w:val="00AD4AB2"/>
    <w:rsid w:val="00AD4B99"/>
    <w:rsid w:val="00AD5B31"/>
    <w:rsid w:val="00AD6A5D"/>
    <w:rsid w:val="00AD6B4B"/>
    <w:rsid w:val="00AD6BA8"/>
    <w:rsid w:val="00AD6DA0"/>
    <w:rsid w:val="00AD7ECE"/>
    <w:rsid w:val="00AE010B"/>
    <w:rsid w:val="00AE0C50"/>
    <w:rsid w:val="00AE373D"/>
    <w:rsid w:val="00AE3A8C"/>
    <w:rsid w:val="00AE40BF"/>
    <w:rsid w:val="00AE4B30"/>
    <w:rsid w:val="00AE4CBF"/>
    <w:rsid w:val="00AF1246"/>
    <w:rsid w:val="00AF42E5"/>
    <w:rsid w:val="00AF6686"/>
    <w:rsid w:val="00AF7AEC"/>
    <w:rsid w:val="00B0040C"/>
    <w:rsid w:val="00B0278B"/>
    <w:rsid w:val="00B04CD7"/>
    <w:rsid w:val="00B053DE"/>
    <w:rsid w:val="00B061D7"/>
    <w:rsid w:val="00B100EB"/>
    <w:rsid w:val="00B1174C"/>
    <w:rsid w:val="00B11AE0"/>
    <w:rsid w:val="00B11C97"/>
    <w:rsid w:val="00B13350"/>
    <w:rsid w:val="00B151AA"/>
    <w:rsid w:val="00B17718"/>
    <w:rsid w:val="00B2171C"/>
    <w:rsid w:val="00B262A0"/>
    <w:rsid w:val="00B2669D"/>
    <w:rsid w:val="00B30B1C"/>
    <w:rsid w:val="00B312C4"/>
    <w:rsid w:val="00B31C28"/>
    <w:rsid w:val="00B326EC"/>
    <w:rsid w:val="00B32B1A"/>
    <w:rsid w:val="00B34522"/>
    <w:rsid w:val="00B34AF3"/>
    <w:rsid w:val="00B3608D"/>
    <w:rsid w:val="00B36F9F"/>
    <w:rsid w:val="00B4324B"/>
    <w:rsid w:val="00B44529"/>
    <w:rsid w:val="00B468DE"/>
    <w:rsid w:val="00B501A7"/>
    <w:rsid w:val="00B504BF"/>
    <w:rsid w:val="00B531F6"/>
    <w:rsid w:val="00B533B3"/>
    <w:rsid w:val="00B55428"/>
    <w:rsid w:val="00B5555D"/>
    <w:rsid w:val="00B56009"/>
    <w:rsid w:val="00B56546"/>
    <w:rsid w:val="00B56B50"/>
    <w:rsid w:val="00B61ABA"/>
    <w:rsid w:val="00B6334D"/>
    <w:rsid w:val="00B652E1"/>
    <w:rsid w:val="00B6592D"/>
    <w:rsid w:val="00B65E3E"/>
    <w:rsid w:val="00B66F8E"/>
    <w:rsid w:val="00B6781D"/>
    <w:rsid w:val="00B7174E"/>
    <w:rsid w:val="00B7304B"/>
    <w:rsid w:val="00B741B1"/>
    <w:rsid w:val="00B7422E"/>
    <w:rsid w:val="00B75300"/>
    <w:rsid w:val="00B75616"/>
    <w:rsid w:val="00B75E8E"/>
    <w:rsid w:val="00B833D4"/>
    <w:rsid w:val="00B841C5"/>
    <w:rsid w:val="00B87C6F"/>
    <w:rsid w:val="00B91785"/>
    <w:rsid w:val="00B937C0"/>
    <w:rsid w:val="00B938EF"/>
    <w:rsid w:val="00B9440F"/>
    <w:rsid w:val="00B962A9"/>
    <w:rsid w:val="00B968B3"/>
    <w:rsid w:val="00B96F4D"/>
    <w:rsid w:val="00B96F6A"/>
    <w:rsid w:val="00BA101F"/>
    <w:rsid w:val="00BA40A3"/>
    <w:rsid w:val="00BA5098"/>
    <w:rsid w:val="00BA6897"/>
    <w:rsid w:val="00BB223F"/>
    <w:rsid w:val="00BB3685"/>
    <w:rsid w:val="00BB3C89"/>
    <w:rsid w:val="00BB770B"/>
    <w:rsid w:val="00BC0A36"/>
    <w:rsid w:val="00BC1CAA"/>
    <w:rsid w:val="00BC3B3E"/>
    <w:rsid w:val="00BC3EC2"/>
    <w:rsid w:val="00BC3ECD"/>
    <w:rsid w:val="00BC7DC5"/>
    <w:rsid w:val="00BD0087"/>
    <w:rsid w:val="00BD019A"/>
    <w:rsid w:val="00BD049E"/>
    <w:rsid w:val="00BD699C"/>
    <w:rsid w:val="00BD7EE1"/>
    <w:rsid w:val="00BE131A"/>
    <w:rsid w:val="00BE3BC8"/>
    <w:rsid w:val="00BE5129"/>
    <w:rsid w:val="00BE7817"/>
    <w:rsid w:val="00BE7FC5"/>
    <w:rsid w:val="00BF0F2B"/>
    <w:rsid w:val="00BF222C"/>
    <w:rsid w:val="00BF3AC2"/>
    <w:rsid w:val="00BF54B7"/>
    <w:rsid w:val="00BF57A3"/>
    <w:rsid w:val="00BF6DB4"/>
    <w:rsid w:val="00C002C7"/>
    <w:rsid w:val="00C0061A"/>
    <w:rsid w:val="00C01210"/>
    <w:rsid w:val="00C04671"/>
    <w:rsid w:val="00C06083"/>
    <w:rsid w:val="00C13A45"/>
    <w:rsid w:val="00C16BEF"/>
    <w:rsid w:val="00C20619"/>
    <w:rsid w:val="00C21DC1"/>
    <w:rsid w:val="00C244FF"/>
    <w:rsid w:val="00C321AD"/>
    <w:rsid w:val="00C34A53"/>
    <w:rsid w:val="00C352C5"/>
    <w:rsid w:val="00C36340"/>
    <w:rsid w:val="00C372A8"/>
    <w:rsid w:val="00C42D03"/>
    <w:rsid w:val="00C439F9"/>
    <w:rsid w:val="00C43F42"/>
    <w:rsid w:val="00C51C52"/>
    <w:rsid w:val="00C5262F"/>
    <w:rsid w:val="00C53E8C"/>
    <w:rsid w:val="00C600BB"/>
    <w:rsid w:val="00C6209A"/>
    <w:rsid w:val="00C64485"/>
    <w:rsid w:val="00C65B99"/>
    <w:rsid w:val="00C65F6E"/>
    <w:rsid w:val="00C66110"/>
    <w:rsid w:val="00C71A1A"/>
    <w:rsid w:val="00C72D35"/>
    <w:rsid w:val="00C74602"/>
    <w:rsid w:val="00C749BA"/>
    <w:rsid w:val="00C77335"/>
    <w:rsid w:val="00C77C3D"/>
    <w:rsid w:val="00C83812"/>
    <w:rsid w:val="00C8404A"/>
    <w:rsid w:val="00C8468E"/>
    <w:rsid w:val="00C909C6"/>
    <w:rsid w:val="00C90C80"/>
    <w:rsid w:val="00C91E18"/>
    <w:rsid w:val="00C94581"/>
    <w:rsid w:val="00C962BA"/>
    <w:rsid w:val="00CA7651"/>
    <w:rsid w:val="00CB00D5"/>
    <w:rsid w:val="00CB5314"/>
    <w:rsid w:val="00CB59A2"/>
    <w:rsid w:val="00CB6EE5"/>
    <w:rsid w:val="00CC5784"/>
    <w:rsid w:val="00CC6B78"/>
    <w:rsid w:val="00CD16EF"/>
    <w:rsid w:val="00CD2CE1"/>
    <w:rsid w:val="00CD374C"/>
    <w:rsid w:val="00CD6D4A"/>
    <w:rsid w:val="00CE189C"/>
    <w:rsid w:val="00CE21E7"/>
    <w:rsid w:val="00CE3AE1"/>
    <w:rsid w:val="00CE787C"/>
    <w:rsid w:val="00CE7A2C"/>
    <w:rsid w:val="00CE7B58"/>
    <w:rsid w:val="00CF0105"/>
    <w:rsid w:val="00CF0DA0"/>
    <w:rsid w:val="00CF1998"/>
    <w:rsid w:val="00CF5B9B"/>
    <w:rsid w:val="00CF6D3B"/>
    <w:rsid w:val="00CF7B17"/>
    <w:rsid w:val="00D0177B"/>
    <w:rsid w:val="00D035BE"/>
    <w:rsid w:val="00D06E76"/>
    <w:rsid w:val="00D10E40"/>
    <w:rsid w:val="00D11619"/>
    <w:rsid w:val="00D241BE"/>
    <w:rsid w:val="00D24C1A"/>
    <w:rsid w:val="00D2528A"/>
    <w:rsid w:val="00D27E02"/>
    <w:rsid w:val="00D33CC5"/>
    <w:rsid w:val="00D34656"/>
    <w:rsid w:val="00D35FDF"/>
    <w:rsid w:val="00D364A6"/>
    <w:rsid w:val="00D406B7"/>
    <w:rsid w:val="00D45AD6"/>
    <w:rsid w:val="00D46F9E"/>
    <w:rsid w:val="00D475D6"/>
    <w:rsid w:val="00D47EA9"/>
    <w:rsid w:val="00D510B9"/>
    <w:rsid w:val="00D5186E"/>
    <w:rsid w:val="00D523ED"/>
    <w:rsid w:val="00D52818"/>
    <w:rsid w:val="00D53470"/>
    <w:rsid w:val="00D53C79"/>
    <w:rsid w:val="00D552A4"/>
    <w:rsid w:val="00D5576D"/>
    <w:rsid w:val="00D6072E"/>
    <w:rsid w:val="00D62C13"/>
    <w:rsid w:val="00D649CD"/>
    <w:rsid w:val="00D64C94"/>
    <w:rsid w:val="00D65445"/>
    <w:rsid w:val="00D658B7"/>
    <w:rsid w:val="00D72ECB"/>
    <w:rsid w:val="00D7470B"/>
    <w:rsid w:val="00D74B56"/>
    <w:rsid w:val="00D7555D"/>
    <w:rsid w:val="00D755AB"/>
    <w:rsid w:val="00D76229"/>
    <w:rsid w:val="00D80A88"/>
    <w:rsid w:val="00D81F17"/>
    <w:rsid w:val="00D86569"/>
    <w:rsid w:val="00D86F1E"/>
    <w:rsid w:val="00D9053C"/>
    <w:rsid w:val="00D90B6D"/>
    <w:rsid w:val="00D91045"/>
    <w:rsid w:val="00D910DB"/>
    <w:rsid w:val="00D91806"/>
    <w:rsid w:val="00D937AB"/>
    <w:rsid w:val="00D937C1"/>
    <w:rsid w:val="00D93D46"/>
    <w:rsid w:val="00D948D7"/>
    <w:rsid w:val="00D949C0"/>
    <w:rsid w:val="00D94E07"/>
    <w:rsid w:val="00D954BE"/>
    <w:rsid w:val="00D96048"/>
    <w:rsid w:val="00DA1183"/>
    <w:rsid w:val="00DA28BC"/>
    <w:rsid w:val="00DA34C2"/>
    <w:rsid w:val="00DA3763"/>
    <w:rsid w:val="00DA54F7"/>
    <w:rsid w:val="00DB1AA6"/>
    <w:rsid w:val="00DB3F21"/>
    <w:rsid w:val="00DB540A"/>
    <w:rsid w:val="00DB5AD2"/>
    <w:rsid w:val="00DB5DA5"/>
    <w:rsid w:val="00DB5DAC"/>
    <w:rsid w:val="00DB653A"/>
    <w:rsid w:val="00DC06A2"/>
    <w:rsid w:val="00DC07BD"/>
    <w:rsid w:val="00DC1DB4"/>
    <w:rsid w:val="00DC28AD"/>
    <w:rsid w:val="00DC3E00"/>
    <w:rsid w:val="00DC41EC"/>
    <w:rsid w:val="00DC71ED"/>
    <w:rsid w:val="00DC751D"/>
    <w:rsid w:val="00DD3C8F"/>
    <w:rsid w:val="00DD40CC"/>
    <w:rsid w:val="00DD4583"/>
    <w:rsid w:val="00DD5524"/>
    <w:rsid w:val="00DD683F"/>
    <w:rsid w:val="00DE6CFE"/>
    <w:rsid w:val="00DE796A"/>
    <w:rsid w:val="00DF013D"/>
    <w:rsid w:val="00DF0EE8"/>
    <w:rsid w:val="00DF13FC"/>
    <w:rsid w:val="00DF353E"/>
    <w:rsid w:val="00DF3C06"/>
    <w:rsid w:val="00DF45BE"/>
    <w:rsid w:val="00E05096"/>
    <w:rsid w:val="00E0614B"/>
    <w:rsid w:val="00E063CD"/>
    <w:rsid w:val="00E1050C"/>
    <w:rsid w:val="00E12950"/>
    <w:rsid w:val="00E145B4"/>
    <w:rsid w:val="00E146EA"/>
    <w:rsid w:val="00E14BF9"/>
    <w:rsid w:val="00E17A0A"/>
    <w:rsid w:val="00E21198"/>
    <w:rsid w:val="00E214A7"/>
    <w:rsid w:val="00E22445"/>
    <w:rsid w:val="00E2300A"/>
    <w:rsid w:val="00E24749"/>
    <w:rsid w:val="00E24A96"/>
    <w:rsid w:val="00E26B8D"/>
    <w:rsid w:val="00E323FA"/>
    <w:rsid w:val="00E32D33"/>
    <w:rsid w:val="00E337FF"/>
    <w:rsid w:val="00E35047"/>
    <w:rsid w:val="00E3521E"/>
    <w:rsid w:val="00E36B2D"/>
    <w:rsid w:val="00E36BBC"/>
    <w:rsid w:val="00E40FBE"/>
    <w:rsid w:val="00E412E6"/>
    <w:rsid w:val="00E4236B"/>
    <w:rsid w:val="00E425F1"/>
    <w:rsid w:val="00E43B2F"/>
    <w:rsid w:val="00E45AA4"/>
    <w:rsid w:val="00E45B35"/>
    <w:rsid w:val="00E45CA6"/>
    <w:rsid w:val="00E46B90"/>
    <w:rsid w:val="00E4728B"/>
    <w:rsid w:val="00E50A5D"/>
    <w:rsid w:val="00E53410"/>
    <w:rsid w:val="00E53A2B"/>
    <w:rsid w:val="00E561C6"/>
    <w:rsid w:val="00E63258"/>
    <w:rsid w:val="00E64DEC"/>
    <w:rsid w:val="00E71977"/>
    <w:rsid w:val="00E73983"/>
    <w:rsid w:val="00E745EC"/>
    <w:rsid w:val="00E774DB"/>
    <w:rsid w:val="00E77BD5"/>
    <w:rsid w:val="00E80A6B"/>
    <w:rsid w:val="00E822EF"/>
    <w:rsid w:val="00E8472E"/>
    <w:rsid w:val="00E874D2"/>
    <w:rsid w:val="00E908E9"/>
    <w:rsid w:val="00E93740"/>
    <w:rsid w:val="00EA09F8"/>
    <w:rsid w:val="00EA0F70"/>
    <w:rsid w:val="00EA1361"/>
    <w:rsid w:val="00EA13DC"/>
    <w:rsid w:val="00EA195C"/>
    <w:rsid w:val="00EA218F"/>
    <w:rsid w:val="00EA311F"/>
    <w:rsid w:val="00EA34D6"/>
    <w:rsid w:val="00EA5344"/>
    <w:rsid w:val="00EA632E"/>
    <w:rsid w:val="00EA7597"/>
    <w:rsid w:val="00EA761C"/>
    <w:rsid w:val="00EB2F7D"/>
    <w:rsid w:val="00EB3D57"/>
    <w:rsid w:val="00EB6AA0"/>
    <w:rsid w:val="00EB7159"/>
    <w:rsid w:val="00EB7B58"/>
    <w:rsid w:val="00EC0EDA"/>
    <w:rsid w:val="00EC1438"/>
    <w:rsid w:val="00EC168E"/>
    <w:rsid w:val="00EC3E9C"/>
    <w:rsid w:val="00EC7047"/>
    <w:rsid w:val="00EC7BDD"/>
    <w:rsid w:val="00ED1DFE"/>
    <w:rsid w:val="00ED441B"/>
    <w:rsid w:val="00ED4CF3"/>
    <w:rsid w:val="00ED59A2"/>
    <w:rsid w:val="00ED5C0A"/>
    <w:rsid w:val="00ED70B1"/>
    <w:rsid w:val="00ED77AD"/>
    <w:rsid w:val="00ED7E40"/>
    <w:rsid w:val="00EE03E5"/>
    <w:rsid w:val="00EE0C5E"/>
    <w:rsid w:val="00EF0101"/>
    <w:rsid w:val="00EF0780"/>
    <w:rsid w:val="00EF198B"/>
    <w:rsid w:val="00EF2006"/>
    <w:rsid w:val="00EF3AA8"/>
    <w:rsid w:val="00EF4B89"/>
    <w:rsid w:val="00EF5F7F"/>
    <w:rsid w:val="00EF7192"/>
    <w:rsid w:val="00EF75C4"/>
    <w:rsid w:val="00F019D9"/>
    <w:rsid w:val="00F02418"/>
    <w:rsid w:val="00F045AE"/>
    <w:rsid w:val="00F04F7B"/>
    <w:rsid w:val="00F11620"/>
    <w:rsid w:val="00F11E29"/>
    <w:rsid w:val="00F142B3"/>
    <w:rsid w:val="00F15891"/>
    <w:rsid w:val="00F1625F"/>
    <w:rsid w:val="00F1753F"/>
    <w:rsid w:val="00F2075C"/>
    <w:rsid w:val="00F21083"/>
    <w:rsid w:val="00F31F7B"/>
    <w:rsid w:val="00F323BD"/>
    <w:rsid w:val="00F32DA5"/>
    <w:rsid w:val="00F33A8F"/>
    <w:rsid w:val="00F34727"/>
    <w:rsid w:val="00F36096"/>
    <w:rsid w:val="00F36400"/>
    <w:rsid w:val="00F36749"/>
    <w:rsid w:val="00F36D5A"/>
    <w:rsid w:val="00F3753A"/>
    <w:rsid w:val="00F37F5E"/>
    <w:rsid w:val="00F4142A"/>
    <w:rsid w:val="00F43D49"/>
    <w:rsid w:val="00F4481F"/>
    <w:rsid w:val="00F4559D"/>
    <w:rsid w:val="00F47E84"/>
    <w:rsid w:val="00F52BB4"/>
    <w:rsid w:val="00F53A96"/>
    <w:rsid w:val="00F546FD"/>
    <w:rsid w:val="00F55B7D"/>
    <w:rsid w:val="00F56CF9"/>
    <w:rsid w:val="00F60DDA"/>
    <w:rsid w:val="00F61843"/>
    <w:rsid w:val="00F62157"/>
    <w:rsid w:val="00F621F5"/>
    <w:rsid w:val="00F62D81"/>
    <w:rsid w:val="00F633C6"/>
    <w:rsid w:val="00F65038"/>
    <w:rsid w:val="00F660E2"/>
    <w:rsid w:val="00F66B07"/>
    <w:rsid w:val="00F7188C"/>
    <w:rsid w:val="00F7456E"/>
    <w:rsid w:val="00F75E94"/>
    <w:rsid w:val="00F77DEE"/>
    <w:rsid w:val="00F808BF"/>
    <w:rsid w:val="00F8220F"/>
    <w:rsid w:val="00F8306B"/>
    <w:rsid w:val="00F863FB"/>
    <w:rsid w:val="00F86BBF"/>
    <w:rsid w:val="00F87375"/>
    <w:rsid w:val="00F90821"/>
    <w:rsid w:val="00F92C34"/>
    <w:rsid w:val="00F951EA"/>
    <w:rsid w:val="00FA2C23"/>
    <w:rsid w:val="00FA343E"/>
    <w:rsid w:val="00FA492B"/>
    <w:rsid w:val="00FA4AAE"/>
    <w:rsid w:val="00FA6688"/>
    <w:rsid w:val="00FB0469"/>
    <w:rsid w:val="00FB1F70"/>
    <w:rsid w:val="00FC1CD9"/>
    <w:rsid w:val="00FC3CF3"/>
    <w:rsid w:val="00FC489E"/>
    <w:rsid w:val="00FD041C"/>
    <w:rsid w:val="00FD1AA9"/>
    <w:rsid w:val="00FD39A1"/>
    <w:rsid w:val="00FD47F9"/>
    <w:rsid w:val="00FD792F"/>
    <w:rsid w:val="00FE04A5"/>
    <w:rsid w:val="00FE0901"/>
    <w:rsid w:val="00FE5626"/>
    <w:rsid w:val="00FE6137"/>
    <w:rsid w:val="00FF0583"/>
    <w:rsid w:val="00FF1747"/>
    <w:rsid w:val="00FF1DF8"/>
    <w:rsid w:val="00FF3D45"/>
    <w:rsid w:val="00FF40DD"/>
    <w:rsid w:val="00FF7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38A7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39" w:qFormat="1"/>
  </w:latentStyles>
  <w:style w:type="paragraph" w:default="1" w:styleId="Normal">
    <w:name w:val="Normal"/>
    <w:qFormat/>
    <w:rsid w:val="008734D1"/>
    <w:pPr>
      <w:spacing w:before="100" w:after="100" w:line="288" w:lineRule="auto"/>
    </w:pPr>
    <w:rPr>
      <w:sz w:val="24"/>
      <w:szCs w:val="22"/>
      <w:lang w:eastAsia="de-DE"/>
    </w:rPr>
  </w:style>
  <w:style w:type="paragraph" w:styleId="Heading1">
    <w:name w:val="heading 1"/>
    <w:basedOn w:val="Normal"/>
    <w:next w:val="Normal"/>
    <w:uiPriority w:val="9"/>
    <w:qFormat/>
    <w:rsid w:val="00D10E40"/>
    <w:pPr>
      <w:keepNext/>
      <w:keepLines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qFormat/>
    <w:rsid w:val="001D1F6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qFormat/>
    <w:rsid w:val="008B4F18"/>
    <w:pPr>
      <w:keepNext/>
      <w:keepLines/>
      <w:numPr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5A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73D"/>
    <w:pPr>
      <w:keepNext/>
      <w:keepLines/>
      <w:spacing w:before="200" w:after="0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73D"/>
    <w:pPr>
      <w:keepNext/>
      <w:keepLines/>
      <w:spacing w:before="200" w:after="0"/>
      <w:ind w:left="1152" w:hanging="1152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styleId="Heading7">
    <w:name w:val="heading 7"/>
    <w:basedOn w:val="Normal"/>
    <w:next w:val="Normal"/>
    <w:uiPriority w:val="9"/>
    <w:qFormat/>
    <w:rsid w:val="001D1F63"/>
    <w:pPr>
      <w:keepNext/>
      <w:spacing w:after="120" w:line="240" w:lineRule="auto"/>
      <w:ind w:left="4500"/>
      <w:outlineLvl w:val="6"/>
    </w:pPr>
    <w:rPr>
      <w:rFonts w:ascii="Times New Roman" w:eastAsia="Times New Roman" w:hAnsi="Times New Roman"/>
      <w:b/>
      <w:bCs/>
      <w:sz w:val="20"/>
      <w:szCs w:val="24"/>
    </w:rPr>
  </w:style>
  <w:style w:type="paragraph" w:styleId="Heading8">
    <w:name w:val="heading 8"/>
    <w:basedOn w:val="Normal"/>
    <w:next w:val="Normal"/>
    <w:uiPriority w:val="9"/>
    <w:qFormat/>
    <w:rsid w:val="001D1F63"/>
    <w:pPr>
      <w:keepNext/>
      <w:spacing w:after="120" w:line="240" w:lineRule="auto"/>
      <w:ind w:left="4502"/>
      <w:outlineLvl w:val="7"/>
    </w:pPr>
    <w:rPr>
      <w:rFonts w:ascii="Times New Roman" w:eastAsia="Times New Roman" w:hAnsi="Times New Roman"/>
      <w:b/>
      <w:bCs/>
      <w:sz w:val="20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73D"/>
    <w:pPr>
      <w:keepNext/>
      <w:keepLines/>
      <w:spacing w:before="200" w:after="0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45AA4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 w:val="22"/>
      <w:szCs w:val="22"/>
      <w:lang w:val="de-DE" w:eastAsia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73D"/>
    <w:rPr>
      <w:rFonts w:asciiTheme="majorHAnsi" w:eastAsiaTheme="majorEastAsia" w:hAnsiTheme="majorHAnsi" w:cstheme="majorBidi"/>
      <w:color w:val="243F60" w:themeColor="accent1" w:themeShade="7F"/>
      <w:sz w:val="24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7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73D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Header">
    <w:name w:val="header"/>
    <w:basedOn w:val="Normal"/>
    <w:unhideWhenUsed/>
    <w:rsid w:val="001D1F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DefaultParagraphFont"/>
    <w:rsid w:val="001D1F63"/>
  </w:style>
  <w:style w:type="paragraph" w:styleId="Footer">
    <w:name w:val="footer"/>
    <w:basedOn w:val="Normal"/>
    <w:unhideWhenUsed/>
    <w:rsid w:val="001D1F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DefaultParagraphFont"/>
    <w:rsid w:val="001D1F63"/>
  </w:style>
  <w:style w:type="paragraph" w:styleId="BalloonText">
    <w:name w:val="Balloon Text"/>
    <w:basedOn w:val="Normal"/>
    <w:semiHidden/>
    <w:unhideWhenUsed/>
    <w:rsid w:val="001D1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sid w:val="001D1F6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rsid w:val="001D1F6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erschrift2Zchn">
    <w:name w:val="Überschrift 2 Zchn"/>
    <w:rsid w:val="001D1F6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berschrift3Zchn">
    <w:name w:val="Überschrift 3 Zchn"/>
    <w:rsid w:val="001D1F63"/>
    <w:rPr>
      <w:rFonts w:ascii="Cambria" w:eastAsia="Times New Roman" w:hAnsi="Cambria" w:cs="Times New Roman"/>
      <w:b/>
      <w:bCs/>
      <w:color w:val="4F81BD"/>
    </w:rPr>
  </w:style>
  <w:style w:type="paragraph" w:styleId="Title">
    <w:name w:val="Title"/>
    <w:basedOn w:val="Normal"/>
    <w:next w:val="Normal"/>
    <w:qFormat/>
    <w:rsid w:val="001D1F6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rsid w:val="001D1F6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MediumGrid21">
    <w:name w:val="Medium Grid 21"/>
    <w:link w:val="MediumGrid2Char"/>
    <w:uiPriority w:val="1"/>
    <w:qFormat/>
    <w:rsid w:val="001D1F63"/>
    <w:rPr>
      <w:rFonts w:eastAsia="Times New Roman"/>
      <w:noProof/>
      <w:sz w:val="22"/>
      <w:szCs w:val="22"/>
      <w:lang w:val="de-DE" w:eastAsia="de-DE"/>
    </w:rPr>
  </w:style>
  <w:style w:type="character" w:customStyle="1" w:styleId="MediumGrid2Char">
    <w:name w:val="Medium Grid 2 Char"/>
    <w:link w:val="MediumGrid21"/>
    <w:uiPriority w:val="1"/>
    <w:rsid w:val="00C01210"/>
    <w:rPr>
      <w:rFonts w:eastAsia="Times New Roman"/>
      <w:noProof/>
      <w:sz w:val="22"/>
      <w:szCs w:val="22"/>
    </w:rPr>
  </w:style>
  <w:style w:type="character" w:customStyle="1" w:styleId="KeinLeerraumZchn">
    <w:name w:val="Kein Leerraum Zchn"/>
    <w:rsid w:val="001D1F63"/>
    <w:rPr>
      <w:rFonts w:eastAsia="Times New Roman"/>
      <w:lang w:eastAsia="de-DE"/>
    </w:rPr>
  </w:style>
  <w:style w:type="character" w:customStyle="1" w:styleId="berschrift7Zchn">
    <w:name w:val="Überschrift 7 Zchn"/>
    <w:rsid w:val="001D1F63"/>
    <w:rPr>
      <w:rFonts w:ascii="Times New Roman" w:eastAsia="Times New Roman" w:hAnsi="Times New Roman" w:cs="Times New Roman"/>
      <w:b/>
      <w:bCs/>
      <w:sz w:val="20"/>
      <w:szCs w:val="24"/>
      <w:lang w:eastAsia="de-DE"/>
    </w:rPr>
  </w:style>
  <w:style w:type="character" w:customStyle="1" w:styleId="berschrift8Zchn">
    <w:name w:val="Überschrift 8 Zchn"/>
    <w:rsid w:val="001D1F63"/>
    <w:rPr>
      <w:rFonts w:ascii="Times New Roman" w:eastAsia="Times New Roman" w:hAnsi="Times New Roman" w:cs="Times New Roman"/>
      <w:b/>
      <w:bCs/>
      <w:sz w:val="20"/>
      <w:szCs w:val="24"/>
      <w:lang w:eastAsia="de-DE"/>
    </w:rPr>
  </w:style>
  <w:style w:type="paragraph" w:styleId="BodyText3">
    <w:name w:val="Body Text 3"/>
    <w:basedOn w:val="Normal"/>
    <w:semiHidden/>
    <w:rsid w:val="001D1F63"/>
    <w:pPr>
      <w:spacing w:after="0" w:line="240" w:lineRule="auto"/>
    </w:pPr>
    <w:rPr>
      <w:rFonts w:ascii="Arial" w:eastAsia="Times New Roman" w:hAnsi="Arial" w:cs="Arial"/>
      <w:sz w:val="20"/>
      <w:szCs w:val="24"/>
    </w:rPr>
  </w:style>
  <w:style w:type="character" w:customStyle="1" w:styleId="Textkrper3Zchn">
    <w:name w:val="Textkörper 3 Zchn"/>
    <w:semiHidden/>
    <w:rsid w:val="001D1F63"/>
    <w:rPr>
      <w:rFonts w:ascii="Arial" w:eastAsia="Times New Roman" w:hAnsi="Arial" w:cs="Arial"/>
      <w:sz w:val="20"/>
      <w:szCs w:val="24"/>
      <w:lang w:eastAsia="de-DE"/>
    </w:rPr>
  </w:style>
  <w:style w:type="character" w:styleId="Hyperlink">
    <w:name w:val="Hyperlink"/>
    <w:uiPriority w:val="99"/>
    <w:rsid w:val="001D1F63"/>
    <w:rPr>
      <w:color w:val="0000FF"/>
      <w:u w:val="single"/>
    </w:rPr>
  </w:style>
  <w:style w:type="paragraph" w:customStyle="1" w:styleId="Quelltext">
    <w:name w:val="Quelltext"/>
    <w:basedOn w:val="Normal"/>
    <w:rsid w:val="001D1F63"/>
    <w:pPr>
      <w:keepNext/>
      <w:keepLines/>
      <w:widowControl w:val="0"/>
      <w:shd w:val="clear" w:color="auto" w:fill="FFFFCC"/>
      <w:tabs>
        <w:tab w:val="left" w:pos="113"/>
        <w:tab w:val="left" w:pos="680"/>
        <w:tab w:val="left" w:pos="1247"/>
        <w:tab w:val="left" w:pos="1814"/>
      </w:tabs>
      <w:suppressAutoHyphens/>
      <w:spacing w:before="113" w:after="0" w:line="240" w:lineRule="auto"/>
      <w:ind w:left="113"/>
    </w:pPr>
    <w:rPr>
      <w:rFonts w:ascii="Courier New" w:eastAsia="Arial Unicode MS" w:hAnsi="Courier New" w:cs="Tahoma"/>
      <w:color w:val="000000"/>
      <w:sz w:val="18"/>
      <w:szCs w:val="24"/>
    </w:rPr>
  </w:style>
  <w:style w:type="paragraph" w:styleId="Caption">
    <w:name w:val="caption"/>
    <w:basedOn w:val="Normal"/>
    <w:next w:val="Normal"/>
    <w:qFormat/>
    <w:rsid w:val="001D1F63"/>
    <w:pPr>
      <w:spacing w:after="120" w:line="240" w:lineRule="auto"/>
      <w:ind w:firstLine="360"/>
    </w:pPr>
    <w:rPr>
      <w:rFonts w:ascii="Times New Roman" w:eastAsia="Times New Roman" w:hAnsi="Times New Roman"/>
      <w:b/>
      <w:bCs/>
      <w:sz w:val="20"/>
      <w:szCs w:val="24"/>
    </w:rPr>
  </w:style>
  <w:style w:type="paragraph" w:customStyle="1" w:styleId="ColorfulList-Accent11">
    <w:name w:val="Colorful List - Accent 11"/>
    <w:basedOn w:val="Normal"/>
    <w:qFormat/>
    <w:rsid w:val="001D1F63"/>
    <w:pPr>
      <w:ind w:left="720"/>
      <w:contextualSpacing/>
    </w:pPr>
  </w:style>
  <w:style w:type="paragraph" w:styleId="FootnoteText">
    <w:name w:val="footnote text"/>
    <w:basedOn w:val="Normal"/>
    <w:semiHidden/>
    <w:unhideWhenUsed/>
    <w:rsid w:val="001D1F6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semiHidden/>
    <w:rsid w:val="001D1F63"/>
    <w:rPr>
      <w:sz w:val="20"/>
      <w:szCs w:val="20"/>
    </w:rPr>
  </w:style>
  <w:style w:type="character" w:styleId="FootnoteReference">
    <w:name w:val="footnote reference"/>
    <w:semiHidden/>
    <w:unhideWhenUsed/>
    <w:rsid w:val="001D1F63"/>
    <w:rPr>
      <w:vertAlign w:val="superscript"/>
    </w:rPr>
  </w:style>
  <w:style w:type="character" w:customStyle="1" w:styleId="SchwacheHervorhebung1">
    <w:name w:val="Schwache Hervorhebung1"/>
    <w:uiPriority w:val="19"/>
    <w:qFormat/>
    <w:rsid w:val="001D1F63"/>
    <w:rPr>
      <w:i/>
      <w:iCs/>
      <w:color w:val="808080"/>
    </w:rPr>
  </w:style>
  <w:style w:type="character" w:customStyle="1" w:styleId="apple-style-span">
    <w:name w:val="apple-style-span"/>
    <w:rsid w:val="001D1F63"/>
  </w:style>
  <w:style w:type="character" w:customStyle="1" w:styleId="SchwacheHervorhebung10">
    <w:name w:val="Schwache Hervorhebung1"/>
    <w:uiPriority w:val="19"/>
    <w:qFormat/>
    <w:rsid w:val="00E53410"/>
    <w:rPr>
      <w:i/>
      <w:iCs/>
      <w:color w:val="808080"/>
    </w:rPr>
  </w:style>
  <w:style w:type="paragraph" w:styleId="ListParagraph">
    <w:name w:val="List Paragraph"/>
    <w:basedOn w:val="Normal"/>
    <w:uiPriority w:val="34"/>
    <w:qFormat/>
    <w:rsid w:val="00E53410"/>
    <w:pPr>
      <w:ind w:left="720"/>
      <w:contextualSpacing/>
    </w:pPr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9440F"/>
    <w:pPr>
      <w:outlineLvl w:val="9"/>
    </w:pPr>
    <w:rPr>
      <w:rFonts w:eastAsia="MS Gothic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9440F"/>
    <w:pPr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B9440F"/>
    <w:pPr>
      <w:spacing w:after="60"/>
      <w:jc w:val="center"/>
      <w:outlineLvl w:val="1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40F"/>
    <w:rPr>
      <w:rFonts w:asciiTheme="majorHAnsi" w:eastAsiaTheme="majorEastAsia" w:hAnsiTheme="majorHAnsi" w:cstheme="majorBidi"/>
      <w:noProof/>
      <w:sz w:val="24"/>
      <w:szCs w:val="24"/>
      <w:lang w:val="de-DE" w:eastAsia="de-DE"/>
    </w:rPr>
  </w:style>
  <w:style w:type="character" w:styleId="IntenseEmphasis">
    <w:name w:val="Intense Emphasis"/>
    <w:basedOn w:val="DefaultParagraphFont"/>
    <w:uiPriority w:val="66"/>
    <w:qFormat/>
    <w:rsid w:val="00B9440F"/>
    <w:rPr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74B56"/>
  </w:style>
  <w:style w:type="paragraph" w:styleId="TOC3">
    <w:name w:val="toc 3"/>
    <w:basedOn w:val="Normal"/>
    <w:next w:val="Normal"/>
    <w:autoRedefine/>
    <w:uiPriority w:val="39"/>
    <w:unhideWhenUsed/>
    <w:qFormat/>
    <w:rsid w:val="00E45AA4"/>
    <w:pPr>
      <w:ind w:left="440"/>
    </w:pPr>
  </w:style>
  <w:style w:type="table" w:styleId="TableGrid">
    <w:name w:val="Table Grid"/>
    <w:basedOn w:val="TableNormal"/>
    <w:uiPriority w:val="39"/>
    <w:rsid w:val="000923E4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xt">
    <w:name w:val="tabletxt"/>
    <w:basedOn w:val="Normal"/>
    <w:rsid w:val="00142B1D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142B1D"/>
    <w:pPr>
      <w:keepLines/>
      <w:widowControl w:val="0"/>
      <w:spacing w:after="0" w:line="240" w:lineRule="atLeast"/>
    </w:pPr>
    <w:rPr>
      <w:rFonts w:ascii="Arial" w:eastAsia="Times New Roman" w:hAnsi="Arial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DefaultParagraphFont"/>
    <w:rsid w:val="00AB2E5C"/>
  </w:style>
  <w:style w:type="character" w:styleId="Strong">
    <w:name w:val="Strong"/>
    <w:basedOn w:val="DefaultParagraphFont"/>
    <w:uiPriority w:val="22"/>
    <w:qFormat/>
    <w:rsid w:val="00AE3A8C"/>
    <w:rPr>
      <w:b/>
      <w:bCs/>
    </w:rPr>
  </w:style>
  <w:style w:type="paragraph" w:customStyle="1" w:styleId="Default">
    <w:name w:val="Default"/>
    <w:rsid w:val="009D63E5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  <w:lang w:val="en-GB" w:eastAsia="en-US"/>
    </w:rPr>
  </w:style>
  <w:style w:type="table" w:customStyle="1" w:styleId="GridTable1Light-Accent11">
    <w:name w:val="Grid Table 1 Light - Accent 11"/>
    <w:basedOn w:val="TableNormal"/>
    <w:uiPriority w:val="46"/>
    <w:rsid w:val="000E0644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0E0644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0">
    <w:name w:val="TableGrid"/>
    <w:rsid w:val="00415C90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E4E1D"/>
    <w:rPr>
      <w:color w:val="800080" w:themeColor="followedHyperlink"/>
      <w:u w:val="single"/>
    </w:rPr>
  </w:style>
  <w:style w:type="paragraph" w:customStyle="1" w:styleId="style1">
    <w:name w:val="style1"/>
    <w:basedOn w:val="Normal"/>
    <w:rsid w:val="00FC489E"/>
    <w:pPr>
      <w:spacing w:beforeAutospacing="1" w:afterAutospacing="1" w:line="240" w:lineRule="auto"/>
    </w:pPr>
    <w:rPr>
      <w:rFonts w:ascii="Times New Roman" w:eastAsia="Times New Roman" w:hAnsi="Times New Roman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C489E"/>
    <w:pPr>
      <w:spacing w:beforeAutospacing="1" w:afterAutospacing="1" w:line="240" w:lineRule="auto"/>
    </w:pPr>
    <w:rPr>
      <w:rFonts w:ascii="Times New Roman" w:eastAsia="Times New Roman" w:hAnsi="Times New Roman"/>
      <w:szCs w:val="24"/>
      <w:lang w:val="en-US" w:eastAsia="en-US"/>
    </w:rPr>
  </w:style>
  <w:style w:type="paragraph" w:customStyle="1" w:styleId="bodytext">
    <w:name w:val="bodytext"/>
    <w:basedOn w:val="Normal"/>
    <w:rsid w:val="000D11C5"/>
    <w:pPr>
      <w:spacing w:beforeAutospacing="1" w:afterAutospacing="1" w:line="240" w:lineRule="auto"/>
    </w:pPr>
    <w:rPr>
      <w:rFonts w:ascii="Times New Roman" w:eastAsia="Times New Roman" w:hAnsi="Times New Roman"/>
      <w:szCs w:val="24"/>
      <w:lang w:val="en-GB" w:eastAsia="en-GB"/>
    </w:rPr>
  </w:style>
  <w:style w:type="character" w:customStyle="1" w:styleId="xdb">
    <w:name w:val="_xdb"/>
    <w:basedOn w:val="DefaultParagraphFont"/>
    <w:rsid w:val="00B56546"/>
  </w:style>
  <w:style w:type="character" w:customStyle="1" w:styleId="xbe">
    <w:name w:val="_xbe"/>
    <w:basedOn w:val="DefaultParagraphFont"/>
    <w:rsid w:val="00B56546"/>
  </w:style>
  <w:style w:type="character" w:customStyle="1" w:styleId="wdb">
    <w:name w:val="_wdb"/>
    <w:basedOn w:val="DefaultParagraphFont"/>
    <w:rsid w:val="00B56546"/>
  </w:style>
  <w:style w:type="character" w:customStyle="1" w:styleId="mw-headline">
    <w:name w:val="mw-headline"/>
    <w:basedOn w:val="DefaultParagraphFont"/>
    <w:rsid w:val="00D81F17"/>
  </w:style>
  <w:style w:type="character" w:customStyle="1" w:styleId="flagicon">
    <w:name w:val="flagicon"/>
    <w:basedOn w:val="DefaultParagraphFont"/>
    <w:rsid w:val="00D81F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39" w:qFormat="1"/>
  </w:latentStyles>
  <w:style w:type="paragraph" w:default="1" w:styleId="Normal">
    <w:name w:val="Normal"/>
    <w:qFormat/>
    <w:rsid w:val="008734D1"/>
    <w:pPr>
      <w:spacing w:before="100" w:after="100" w:line="288" w:lineRule="auto"/>
    </w:pPr>
    <w:rPr>
      <w:sz w:val="24"/>
      <w:szCs w:val="22"/>
      <w:lang w:eastAsia="de-DE"/>
    </w:rPr>
  </w:style>
  <w:style w:type="paragraph" w:styleId="Heading1">
    <w:name w:val="heading 1"/>
    <w:basedOn w:val="Normal"/>
    <w:next w:val="Normal"/>
    <w:uiPriority w:val="9"/>
    <w:qFormat/>
    <w:rsid w:val="00D10E40"/>
    <w:pPr>
      <w:keepNext/>
      <w:keepLines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qFormat/>
    <w:rsid w:val="001D1F6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qFormat/>
    <w:rsid w:val="008B4F18"/>
    <w:pPr>
      <w:keepNext/>
      <w:keepLines/>
      <w:numPr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5A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73D"/>
    <w:pPr>
      <w:keepNext/>
      <w:keepLines/>
      <w:spacing w:before="200" w:after="0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73D"/>
    <w:pPr>
      <w:keepNext/>
      <w:keepLines/>
      <w:spacing w:before="200" w:after="0"/>
      <w:ind w:left="1152" w:hanging="1152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styleId="Heading7">
    <w:name w:val="heading 7"/>
    <w:basedOn w:val="Normal"/>
    <w:next w:val="Normal"/>
    <w:uiPriority w:val="9"/>
    <w:qFormat/>
    <w:rsid w:val="001D1F63"/>
    <w:pPr>
      <w:keepNext/>
      <w:spacing w:after="120" w:line="240" w:lineRule="auto"/>
      <w:ind w:left="4500"/>
      <w:outlineLvl w:val="6"/>
    </w:pPr>
    <w:rPr>
      <w:rFonts w:ascii="Times New Roman" w:eastAsia="Times New Roman" w:hAnsi="Times New Roman"/>
      <w:b/>
      <w:bCs/>
      <w:sz w:val="20"/>
      <w:szCs w:val="24"/>
    </w:rPr>
  </w:style>
  <w:style w:type="paragraph" w:styleId="Heading8">
    <w:name w:val="heading 8"/>
    <w:basedOn w:val="Normal"/>
    <w:next w:val="Normal"/>
    <w:uiPriority w:val="9"/>
    <w:qFormat/>
    <w:rsid w:val="001D1F63"/>
    <w:pPr>
      <w:keepNext/>
      <w:spacing w:after="120" w:line="240" w:lineRule="auto"/>
      <w:ind w:left="4502"/>
      <w:outlineLvl w:val="7"/>
    </w:pPr>
    <w:rPr>
      <w:rFonts w:ascii="Times New Roman" w:eastAsia="Times New Roman" w:hAnsi="Times New Roman"/>
      <w:b/>
      <w:bCs/>
      <w:sz w:val="20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73D"/>
    <w:pPr>
      <w:keepNext/>
      <w:keepLines/>
      <w:spacing w:before="200" w:after="0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45AA4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 w:val="22"/>
      <w:szCs w:val="22"/>
      <w:lang w:val="de-DE" w:eastAsia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73D"/>
    <w:rPr>
      <w:rFonts w:asciiTheme="majorHAnsi" w:eastAsiaTheme="majorEastAsia" w:hAnsiTheme="majorHAnsi" w:cstheme="majorBidi"/>
      <w:color w:val="243F60" w:themeColor="accent1" w:themeShade="7F"/>
      <w:sz w:val="24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7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73D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Header">
    <w:name w:val="header"/>
    <w:basedOn w:val="Normal"/>
    <w:unhideWhenUsed/>
    <w:rsid w:val="001D1F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DefaultParagraphFont"/>
    <w:rsid w:val="001D1F63"/>
  </w:style>
  <w:style w:type="paragraph" w:styleId="Footer">
    <w:name w:val="footer"/>
    <w:basedOn w:val="Normal"/>
    <w:unhideWhenUsed/>
    <w:rsid w:val="001D1F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DefaultParagraphFont"/>
    <w:rsid w:val="001D1F63"/>
  </w:style>
  <w:style w:type="paragraph" w:styleId="BalloonText">
    <w:name w:val="Balloon Text"/>
    <w:basedOn w:val="Normal"/>
    <w:semiHidden/>
    <w:unhideWhenUsed/>
    <w:rsid w:val="001D1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sid w:val="001D1F6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rsid w:val="001D1F6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erschrift2Zchn">
    <w:name w:val="Überschrift 2 Zchn"/>
    <w:rsid w:val="001D1F6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berschrift3Zchn">
    <w:name w:val="Überschrift 3 Zchn"/>
    <w:rsid w:val="001D1F63"/>
    <w:rPr>
      <w:rFonts w:ascii="Cambria" w:eastAsia="Times New Roman" w:hAnsi="Cambria" w:cs="Times New Roman"/>
      <w:b/>
      <w:bCs/>
      <w:color w:val="4F81BD"/>
    </w:rPr>
  </w:style>
  <w:style w:type="paragraph" w:styleId="Title">
    <w:name w:val="Title"/>
    <w:basedOn w:val="Normal"/>
    <w:next w:val="Normal"/>
    <w:qFormat/>
    <w:rsid w:val="001D1F6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rsid w:val="001D1F6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MediumGrid21">
    <w:name w:val="Medium Grid 21"/>
    <w:link w:val="MediumGrid2Char"/>
    <w:uiPriority w:val="1"/>
    <w:qFormat/>
    <w:rsid w:val="001D1F63"/>
    <w:rPr>
      <w:rFonts w:eastAsia="Times New Roman"/>
      <w:noProof/>
      <w:sz w:val="22"/>
      <w:szCs w:val="22"/>
      <w:lang w:val="de-DE" w:eastAsia="de-DE"/>
    </w:rPr>
  </w:style>
  <w:style w:type="character" w:customStyle="1" w:styleId="MediumGrid2Char">
    <w:name w:val="Medium Grid 2 Char"/>
    <w:link w:val="MediumGrid21"/>
    <w:uiPriority w:val="1"/>
    <w:rsid w:val="00C01210"/>
    <w:rPr>
      <w:rFonts w:eastAsia="Times New Roman"/>
      <w:noProof/>
      <w:sz w:val="22"/>
      <w:szCs w:val="22"/>
    </w:rPr>
  </w:style>
  <w:style w:type="character" w:customStyle="1" w:styleId="KeinLeerraumZchn">
    <w:name w:val="Kein Leerraum Zchn"/>
    <w:rsid w:val="001D1F63"/>
    <w:rPr>
      <w:rFonts w:eastAsia="Times New Roman"/>
      <w:lang w:eastAsia="de-DE"/>
    </w:rPr>
  </w:style>
  <w:style w:type="character" w:customStyle="1" w:styleId="berschrift7Zchn">
    <w:name w:val="Überschrift 7 Zchn"/>
    <w:rsid w:val="001D1F63"/>
    <w:rPr>
      <w:rFonts w:ascii="Times New Roman" w:eastAsia="Times New Roman" w:hAnsi="Times New Roman" w:cs="Times New Roman"/>
      <w:b/>
      <w:bCs/>
      <w:sz w:val="20"/>
      <w:szCs w:val="24"/>
      <w:lang w:eastAsia="de-DE"/>
    </w:rPr>
  </w:style>
  <w:style w:type="character" w:customStyle="1" w:styleId="berschrift8Zchn">
    <w:name w:val="Überschrift 8 Zchn"/>
    <w:rsid w:val="001D1F63"/>
    <w:rPr>
      <w:rFonts w:ascii="Times New Roman" w:eastAsia="Times New Roman" w:hAnsi="Times New Roman" w:cs="Times New Roman"/>
      <w:b/>
      <w:bCs/>
      <w:sz w:val="20"/>
      <w:szCs w:val="24"/>
      <w:lang w:eastAsia="de-DE"/>
    </w:rPr>
  </w:style>
  <w:style w:type="paragraph" w:styleId="BodyText3">
    <w:name w:val="Body Text 3"/>
    <w:basedOn w:val="Normal"/>
    <w:semiHidden/>
    <w:rsid w:val="001D1F63"/>
    <w:pPr>
      <w:spacing w:after="0" w:line="240" w:lineRule="auto"/>
    </w:pPr>
    <w:rPr>
      <w:rFonts w:ascii="Arial" w:eastAsia="Times New Roman" w:hAnsi="Arial" w:cs="Arial"/>
      <w:sz w:val="20"/>
      <w:szCs w:val="24"/>
    </w:rPr>
  </w:style>
  <w:style w:type="character" w:customStyle="1" w:styleId="Textkrper3Zchn">
    <w:name w:val="Textkörper 3 Zchn"/>
    <w:semiHidden/>
    <w:rsid w:val="001D1F63"/>
    <w:rPr>
      <w:rFonts w:ascii="Arial" w:eastAsia="Times New Roman" w:hAnsi="Arial" w:cs="Arial"/>
      <w:sz w:val="20"/>
      <w:szCs w:val="24"/>
      <w:lang w:eastAsia="de-DE"/>
    </w:rPr>
  </w:style>
  <w:style w:type="character" w:styleId="Hyperlink">
    <w:name w:val="Hyperlink"/>
    <w:uiPriority w:val="99"/>
    <w:rsid w:val="001D1F63"/>
    <w:rPr>
      <w:color w:val="0000FF"/>
      <w:u w:val="single"/>
    </w:rPr>
  </w:style>
  <w:style w:type="paragraph" w:customStyle="1" w:styleId="Quelltext">
    <w:name w:val="Quelltext"/>
    <w:basedOn w:val="Normal"/>
    <w:rsid w:val="001D1F63"/>
    <w:pPr>
      <w:keepNext/>
      <w:keepLines/>
      <w:widowControl w:val="0"/>
      <w:shd w:val="clear" w:color="auto" w:fill="FFFFCC"/>
      <w:tabs>
        <w:tab w:val="left" w:pos="113"/>
        <w:tab w:val="left" w:pos="680"/>
        <w:tab w:val="left" w:pos="1247"/>
        <w:tab w:val="left" w:pos="1814"/>
      </w:tabs>
      <w:suppressAutoHyphens/>
      <w:spacing w:before="113" w:after="0" w:line="240" w:lineRule="auto"/>
      <w:ind w:left="113"/>
    </w:pPr>
    <w:rPr>
      <w:rFonts w:ascii="Courier New" w:eastAsia="Arial Unicode MS" w:hAnsi="Courier New" w:cs="Tahoma"/>
      <w:color w:val="000000"/>
      <w:sz w:val="18"/>
      <w:szCs w:val="24"/>
    </w:rPr>
  </w:style>
  <w:style w:type="paragraph" w:styleId="Caption">
    <w:name w:val="caption"/>
    <w:basedOn w:val="Normal"/>
    <w:next w:val="Normal"/>
    <w:qFormat/>
    <w:rsid w:val="001D1F63"/>
    <w:pPr>
      <w:spacing w:after="120" w:line="240" w:lineRule="auto"/>
      <w:ind w:firstLine="360"/>
    </w:pPr>
    <w:rPr>
      <w:rFonts w:ascii="Times New Roman" w:eastAsia="Times New Roman" w:hAnsi="Times New Roman"/>
      <w:b/>
      <w:bCs/>
      <w:sz w:val="20"/>
      <w:szCs w:val="24"/>
    </w:rPr>
  </w:style>
  <w:style w:type="paragraph" w:customStyle="1" w:styleId="ColorfulList-Accent11">
    <w:name w:val="Colorful List - Accent 11"/>
    <w:basedOn w:val="Normal"/>
    <w:qFormat/>
    <w:rsid w:val="001D1F63"/>
    <w:pPr>
      <w:ind w:left="720"/>
      <w:contextualSpacing/>
    </w:pPr>
  </w:style>
  <w:style w:type="paragraph" w:styleId="FootnoteText">
    <w:name w:val="footnote text"/>
    <w:basedOn w:val="Normal"/>
    <w:semiHidden/>
    <w:unhideWhenUsed/>
    <w:rsid w:val="001D1F6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semiHidden/>
    <w:rsid w:val="001D1F63"/>
    <w:rPr>
      <w:sz w:val="20"/>
      <w:szCs w:val="20"/>
    </w:rPr>
  </w:style>
  <w:style w:type="character" w:styleId="FootnoteReference">
    <w:name w:val="footnote reference"/>
    <w:semiHidden/>
    <w:unhideWhenUsed/>
    <w:rsid w:val="001D1F63"/>
    <w:rPr>
      <w:vertAlign w:val="superscript"/>
    </w:rPr>
  </w:style>
  <w:style w:type="character" w:customStyle="1" w:styleId="SchwacheHervorhebung1">
    <w:name w:val="Schwache Hervorhebung1"/>
    <w:uiPriority w:val="19"/>
    <w:qFormat/>
    <w:rsid w:val="001D1F63"/>
    <w:rPr>
      <w:i/>
      <w:iCs/>
      <w:color w:val="808080"/>
    </w:rPr>
  </w:style>
  <w:style w:type="character" w:customStyle="1" w:styleId="apple-style-span">
    <w:name w:val="apple-style-span"/>
    <w:rsid w:val="001D1F63"/>
  </w:style>
  <w:style w:type="character" w:customStyle="1" w:styleId="SchwacheHervorhebung10">
    <w:name w:val="Schwache Hervorhebung1"/>
    <w:uiPriority w:val="19"/>
    <w:qFormat/>
    <w:rsid w:val="00E53410"/>
    <w:rPr>
      <w:i/>
      <w:iCs/>
      <w:color w:val="808080"/>
    </w:rPr>
  </w:style>
  <w:style w:type="paragraph" w:styleId="ListParagraph">
    <w:name w:val="List Paragraph"/>
    <w:basedOn w:val="Normal"/>
    <w:uiPriority w:val="34"/>
    <w:qFormat/>
    <w:rsid w:val="00E53410"/>
    <w:pPr>
      <w:ind w:left="720"/>
      <w:contextualSpacing/>
    </w:pPr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9440F"/>
    <w:pPr>
      <w:outlineLvl w:val="9"/>
    </w:pPr>
    <w:rPr>
      <w:rFonts w:eastAsia="MS Gothic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9440F"/>
    <w:pPr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B9440F"/>
    <w:pPr>
      <w:spacing w:after="60"/>
      <w:jc w:val="center"/>
      <w:outlineLvl w:val="1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40F"/>
    <w:rPr>
      <w:rFonts w:asciiTheme="majorHAnsi" w:eastAsiaTheme="majorEastAsia" w:hAnsiTheme="majorHAnsi" w:cstheme="majorBidi"/>
      <w:noProof/>
      <w:sz w:val="24"/>
      <w:szCs w:val="24"/>
      <w:lang w:val="de-DE" w:eastAsia="de-DE"/>
    </w:rPr>
  </w:style>
  <w:style w:type="character" w:styleId="IntenseEmphasis">
    <w:name w:val="Intense Emphasis"/>
    <w:basedOn w:val="DefaultParagraphFont"/>
    <w:uiPriority w:val="66"/>
    <w:qFormat/>
    <w:rsid w:val="00B9440F"/>
    <w:rPr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74B56"/>
  </w:style>
  <w:style w:type="paragraph" w:styleId="TOC3">
    <w:name w:val="toc 3"/>
    <w:basedOn w:val="Normal"/>
    <w:next w:val="Normal"/>
    <w:autoRedefine/>
    <w:uiPriority w:val="39"/>
    <w:unhideWhenUsed/>
    <w:qFormat/>
    <w:rsid w:val="00E45AA4"/>
    <w:pPr>
      <w:ind w:left="440"/>
    </w:pPr>
  </w:style>
  <w:style w:type="table" w:styleId="TableGrid">
    <w:name w:val="Table Grid"/>
    <w:basedOn w:val="TableNormal"/>
    <w:uiPriority w:val="39"/>
    <w:rsid w:val="000923E4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xt">
    <w:name w:val="tabletxt"/>
    <w:basedOn w:val="Normal"/>
    <w:rsid w:val="00142B1D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142B1D"/>
    <w:pPr>
      <w:keepLines/>
      <w:widowControl w:val="0"/>
      <w:spacing w:after="0" w:line="240" w:lineRule="atLeast"/>
    </w:pPr>
    <w:rPr>
      <w:rFonts w:ascii="Arial" w:eastAsia="Times New Roman" w:hAnsi="Arial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DefaultParagraphFont"/>
    <w:rsid w:val="00AB2E5C"/>
  </w:style>
  <w:style w:type="character" w:styleId="Strong">
    <w:name w:val="Strong"/>
    <w:basedOn w:val="DefaultParagraphFont"/>
    <w:uiPriority w:val="22"/>
    <w:qFormat/>
    <w:rsid w:val="00AE3A8C"/>
    <w:rPr>
      <w:b/>
      <w:bCs/>
    </w:rPr>
  </w:style>
  <w:style w:type="paragraph" w:customStyle="1" w:styleId="Default">
    <w:name w:val="Default"/>
    <w:rsid w:val="009D63E5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  <w:lang w:val="en-GB" w:eastAsia="en-US"/>
    </w:rPr>
  </w:style>
  <w:style w:type="table" w:customStyle="1" w:styleId="GridTable1Light-Accent11">
    <w:name w:val="Grid Table 1 Light - Accent 11"/>
    <w:basedOn w:val="TableNormal"/>
    <w:uiPriority w:val="46"/>
    <w:rsid w:val="000E0644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0E0644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0">
    <w:name w:val="TableGrid"/>
    <w:rsid w:val="00415C90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E4E1D"/>
    <w:rPr>
      <w:color w:val="800080" w:themeColor="followedHyperlink"/>
      <w:u w:val="single"/>
    </w:rPr>
  </w:style>
  <w:style w:type="paragraph" w:customStyle="1" w:styleId="style1">
    <w:name w:val="style1"/>
    <w:basedOn w:val="Normal"/>
    <w:rsid w:val="00FC489E"/>
    <w:pPr>
      <w:spacing w:beforeAutospacing="1" w:afterAutospacing="1" w:line="240" w:lineRule="auto"/>
    </w:pPr>
    <w:rPr>
      <w:rFonts w:ascii="Times New Roman" w:eastAsia="Times New Roman" w:hAnsi="Times New Roman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C489E"/>
    <w:pPr>
      <w:spacing w:beforeAutospacing="1" w:afterAutospacing="1" w:line="240" w:lineRule="auto"/>
    </w:pPr>
    <w:rPr>
      <w:rFonts w:ascii="Times New Roman" w:eastAsia="Times New Roman" w:hAnsi="Times New Roman"/>
      <w:szCs w:val="24"/>
      <w:lang w:val="en-US" w:eastAsia="en-US"/>
    </w:rPr>
  </w:style>
  <w:style w:type="paragraph" w:customStyle="1" w:styleId="bodytext">
    <w:name w:val="bodytext"/>
    <w:basedOn w:val="Normal"/>
    <w:rsid w:val="000D11C5"/>
    <w:pPr>
      <w:spacing w:beforeAutospacing="1" w:afterAutospacing="1" w:line="240" w:lineRule="auto"/>
    </w:pPr>
    <w:rPr>
      <w:rFonts w:ascii="Times New Roman" w:eastAsia="Times New Roman" w:hAnsi="Times New Roman"/>
      <w:szCs w:val="24"/>
      <w:lang w:val="en-GB" w:eastAsia="en-GB"/>
    </w:rPr>
  </w:style>
  <w:style w:type="character" w:customStyle="1" w:styleId="xdb">
    <w:name w:val="_xdb"/>
    <w:basedOn w:val="DefaultParagraphFont"/>
    <w:rsid w:val="00B56546"/>
  </w:style>
  <w:style w:type="character" w:customStyle="1" w:styleId="xbe">
    <w:name w:val="_xbe"/>
    <w:basedOn w:val="DefaultParagraphFont"/>
    <w:rsid w:val="00B56546"/>
  </w:style>
  <w:style w:type="character" w:customStyle="1" w:styleId="wdb">
    <w:name w:val="_wdb"/>
    <w:basedOn w:val="DefaultParagraphFont"/>
    <w:rsid w:val="00B56546"/>
  </w:style>
  <w:style w:type="character" w:customStyle="1" w:styleId="mw-headline">
    <w:name w:val="mw-headline"/>
    <w:basedOn w:val="DefaultParagraphFont"/>
    <w:rsid w:val="00D81F17"/>
  </w:style>
  <w:style w:type="character" w:customStyle="1" w:styleId="flagicon">
    <w:name w:val="flagicon"/>
    <w:basedOn w:val="DefaultParagraphFont"/>
    <w:rsid w:val="00D81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15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4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9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9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9151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336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7944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624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0936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96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6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7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0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9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8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6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0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0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9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8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3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628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6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9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389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0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6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12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3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299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9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01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541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8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7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7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65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2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1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19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105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8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2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30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7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3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32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43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891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5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8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92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2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reporting/deleteGen.ph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localhost/reporting/reportingClient.php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tian%20D&#252;rr\X%20Change\iPLON\10127%20iPLON%202\iPLON%20Vorlage%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C0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Rut13</b:Tag>
    <b:SourceType>Report</b:SourceType>
    <b:Guid>{DC27408F-8ABA-49A6-80D8-8BD947101162}</b:Guid>
    <b:Author>
      <b:Author>
        <b:NameList>
          <b:Person>
            <b:Last>Clarke</b:Last>
            <b:First>Ruthbea</b:First>
            <b:Middle>Yesner</b:Middle>
          </b:Person>
        </b:NameList>
      </b:Author>
    </b:Author>
    <b:Title>Smart Cities and the Internet of Everything: The Foundation for Delivering Next-Generation Citizen Services</b:Title>
    <b:Year>October 2013</b:Year>
    <b:Publisher>IDC Governement Insights</b:Publisher>
    <b:RefOrder>4</b:RefOrder>
  </b:Source>
  <b:Source>
    <b:Tag>tim16</b:Tag>
    <b:SourceType>DocumentFromInternetSite</b:SourceType>
    <b:Guid>{CB322891-6083-49B2-83B1-5F9FD90CD130}</b:Guid>
    <b:Title>times of india</b:Title>
    <b:InternetSiteTitle>http://timesof india.indiatimes.com</b:InternetSiteTitle>
    <b:Year>2016</b:Year>
    <b:RefOrder>5</b:RefOrder>
  </b:Source>
</b:Sources>
</file>

<file path=customXml/itemProps1.xml><?xml version="1.0" encoding="utf-8"?>
<ds:datastoreItem xmlns:ds="http://schemas.openxmlformats.org/officeDocument/2006/customXml" ds:itemID="{9CF2DD16-B69F-4EAD-A6C3-02A014E8D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iPLON Vorlage .dotx</Template>
  <TotalTime>180</TotalTime>
  <Pages>6</Pages>
  <Words>597</Words>
  <Characters>3408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Zusatzdokument Installation Einstrahlung und Temperatursensor</vt:lpstr>
      <vt:lpstr>Zusatzdokument Installation Einstrahlung und Temperatursensor</vt:lpstr>
    </vt:vector>
  </TitlesOfParts>
  <Company>iPLON GmbH Schwäbisch Hall</Company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Zusatzdokument Installation Einstrahlung und Temperatursensor</dc:title>
  <dc:creator>iPLON GmbH</dc:creator>
  <cp:lastModifiedBy>DELL</cp:lastModifiedBy>
  <cp:revision>44</cp:revision>
  <cp:lastPrinted>2019-10-31T15:35:00Z</cp:lastPrinted>
  <dcterms:created xsi:type="dcterms:W3CDTF">2021-03-02T09:48:00Z</dcterms:created>
  <dcterms:modified xsi:type="dcterms:W3CDTF">2021-03-03T07:19:00Z</dcterms:modified>
</cp:coreProperties>
</file>